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28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01"/>
        <w:gridCol w:w="519"/>
        <w:gridCol w:w="6737"/>
      </w:tblGrid>
      <w:tr w:rsidR="001B2ABD" w:rsidRPr="00E278B9" w14:paraId="50C14DB3" w14:textId="77777777" w:rsidTr="0022589F">
        <w:trPr>
          <w:trHeight w:val="10792"/>
        </w:trPr>
        <w:tc>
          <w:tcPr>
            <w:tcW w:w="3801" w:type="dxa"/>
            <w:shd w:val="clear" w:color="auto" w:fill="auto"/>
          </w:tcPr>
          <w:p w14:paraId="17B4DA27" w14:textId="310307A9" w:rsidR="001B2ABD" w:rsidRPr="00913468" w:rsidRDefault="001B2ABD" w:rsidP="00036450">
            <w:pPr>
              <w:pStyle w:val="Heading3"/>
              <w:rPr>
                <w:lang w:val="en-US"/>
              </w:rPr>
            </w:pPr>
          </w:p>
          <w:p w14:paraId="2791B2B4" w14:textId="77777777" w:rsidR="008A4B65" w:rsidRDefault="008A4B65" w:rsidP="001F7A78">
            <w:pPr>
              <w:spacing w:after="120"/>
              <w:jc w:val="both"/>
              <w:rPr>
                <w:lang w:val="en-US"/>
              </w:rPr>
            </w:pPr>
          </w:p>
          <w:p w14:paraId="23E9E469" w14:textId="14FED8B5" w:rsidR="008A4B65" w:rsidRPr="00C03FFA" w:rsidRDefault="00C03FFA" w:rsidP="001F7A78">
            <w:pPr>
              <w:spacing w:after="120"/>
              <w:jc w:val="both"/>
              <w:rPr>
                <w:sz w:val="84"/>
                <w:szCs w:val="84"/>
                <w:lang w:val="en-US"/>
              </w:rPr>
            </w:pPr>
            <w:r w:rsidRPr="009076E2">
              <w:rPr>
                <w:sz w:val="84"/>
                <w:szCs w:val="84"/>
                <w:lang w:val="en-US"/>
              </w:rPr>
              <w:t>ODELIA AHDOUT</w:t>
            </w:r>
          </w:p>
          <w:p w14:paraId="66DCBC05" w14:textId="77777777" w:rsidR="008A4B65" w:rsidRDefault="008A4B65" w:rsidP="001F7A78">
            <w:pPr>
              <w:spacing w:after="120"/>
              <w:jc w:val="both"/>
              <w:rPr>
                <w:lang w:val="en-US"/>
              </w:rPr>
            </w:pPr>
          </w:p>
          <w:p w14:paraId="7221AD1D" w14:textId="3C75E5B6" w:rsidR="008A4B65" w:rsidRPr="008A4B65" w:rsidRDefault="00637E3B" w:rsidP="008A4B65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n-US"/>
              </w:rPr>
            </w:pPr>
            <w:sdt>
              <w:sdtPr>
                <w:rPr>
                  <w:lang w:val="en-US"/>
                </w:rPr>
                <w:id w:val="-1711873194"/>
                <w:placeholder>
                  <w:docPart w:val="D0A11386F263BA4D97B5BC2609FBB90E"/>
                </w:placeholder>
                <w:temporary/>
                <w:showingPlcHdr/>
              </w:sdtPr>
              <w:sdtEndPr/>
              <w:sdtContent>
                <w:r w:rsidR="008A4B65" w:rsidRPr="00913468">
                  <w:rPr>
                    <w:lang w:val="en-US" w:bidi="de-DE"/>
                  </w:rPr>
                  <w:t>Profil</w:t>
                </w:r>
              </w:sdtContent>
            </w:sdt>
            <w:r w:rsidR="00C03FFA">
              <w:rPr>
                <w:lang w:val="en-US"/>
              </w:rPr>
              <w:t>E</w:t>
            </w:r>
          </w:p>
          <w:p w14:paraId="2087DDC9" w14:textId="4D245351" w:rsidR="001F7A78" w:rsidRPr="00496E6C" w:rsidRDefault="001C364C" w:rsidP="001F7A78">
            <w:pPr>
              <w:spacing w:after="120"/>
              <w:jc w:val="both"/>
              <w:rPr>
                <w:lang w:val="en-US"/>
              </w:rPr>
            </w:pPr>
            <w:r w:rsidRPr="00496E6C">
              <w:rPr>
                <w:lang w:val="en-US"/>
              </w:rPr>
              <w:t>E</w:t>
            </w:r>
            <w:r w:rsidR="00243A9D" w:rsidRPr="00496E6C">
              <w:rPr>
                <w:lang w:val="en-US"/>
              </w:rPr>
              <w:t>xperienced researcher</w:t>
            </w:r>
            <w:r w:rsidRPr="00496E6C">
              <w:rPr>
                <w:lang w:val="en-US"/>
              </w:rPr>
              <w:t xml:space="preserve"> in the field of Linguistics</w:t>
            </w:r>
            <w:r w:rsidR="003A6B9E">
              <w:rPr>
                <w:lang w:val="en-US"/>
              </w:rPr>
              <w:t>,</w:t>
            </w:r>
            <w:r w:rsidR="009076E2">
              <w:rPr>
                <w:lang w:val="en-US"/>
              </w:rPr>
              <w:t xml:space="preserve"> combining extensive theoretical knowledge</w:t>
            </w:r>
            <w:r w:rsidR="0043227F">
              <w:rPr>
                <w:lang w:val="en-US"/>
              </w:rPr>
              <w:t xml:space="preserve"> </w:t>
            </w:r>
            <w:r w:rsidR="009076E2">
              <w:rPr>
                <w:lang w:val="en-US"/>
              </w:rPr>
              <w:t xml:space="preserve">with  background in </w:t>
            </w:r>
            <w:r w:rsidR="00FF6154">
              <w:rPr>
                <w:lang w:val="en-US"/>
              </w:rPr>
              <w:t xml:space="preserve">Psychology and </w:t>
            </w:r>
            <w:r w:rsidR="009076E2">
              <w:rPr>
                <w:lang w:val="en-US"/>
              </w:rPr>
              <w:t>quantitative research methods</w:t>
            </w:r>
            <w:r w:rsidR="00FF6154">
              <w:rPr>
                <w:lang w:val="en-US"/>
              </w:rPr>
              <w:t>,</w:t>
            </w:r>
            <w:r w:rsidR="009076E2">
              <w:rPr>
                <w:lang w:val="en-US"/>
              </w:rPr>
              <w:t xml:space="preserve"> as well as</w:t>
            </w:r>
            <w:r w:rsidR="00CA153F">
              <w:rPr>
                <w:lang w:val="en-US"/>
              </w:rPr>
              <w:t xml:space="preserve"> emerging</w:t>
            </w:r>
            <w:r w:rsidR="009076E2">
              <w:rPr>
                <w:lang w:val="en-US"/>
              </w:rPr>
              <w:t xml:space="preserve"> IT skills</w:t>
            </w:r>
            <w:r w:rsidR="00243A9D" w:rsidRPr="00496E6C">
              <w:rPr>
                <w:lang w:val="en-US"/>
              </w:rPr>
              <w:t>.</w:t>
            </w:r>
            <w:r w:rsidR="00B55FDB" w:rsidRPr="00496E6C">
              <w:rPr>
                <w:lang w:val="en-US"/>
              </w:rPr>
              <w:t xml:space="preserve"> </w:t>
            </w:r>
          </w:p>
          <w:p w14:paraId="298BFBCB" w14:textId="5DC86752" w:rsidR="008411C7" w:rsidRDefault="00097148" w:rsidP="00AD6F66">
            <w:pPr>
              <w:pStyle w:val="ListParagraph"/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1F7A78" w:rsidRPr="00496E6C">
              <w:rPr>
                <w:lang w:val="en-US"/>
              </w:rPr>
              <w:t>xcellent writing and editing skills</w:t>
            </w:r>
          </w:p>
          <w:p w14:paraId="1ED50541" w14:textId="496F093B" w:rsidR="00097148" w:rsidRDefault="00097148" w:rsidP="00AD6F66">
            <w:pPr>
              <w:pStyle w:val="ListParagraph"/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 w:rsidRPr="00496E6C">
              <w:rPr>
                <w:lang w:val="en-US"/>
              </w:rPr>
              <w:t>Analytical</w:t>
            </w:r>
            <w:r>
              <w:rPr>
                <w:lang w:val="en-US"/>
              </w:rPr>
              <w:t xml:space="preserve"> and creative thinking</w:t>
            </w:r>
          </w:p>
          <w:p w14:paraId="43C1F500" w14:textId="1B8EBBF9" w:rsidR="00AD6F66" w:rsidRPr="00AD6F66" w:rsidRDefault="00AD6F66" w:rsidP="00AD6F66">
            <w:pPr>
              <w:pStyle w:val="ListParagraph"/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Empathy</w:t>
            </w:r>
          </w:p>
          <w:p w14:paraId="3F9E4FDA" w14:textId="3306DF08" w:rsidR="00097148" w:rsidRDefault="00097148" w:rsidP="00AD6F66">
            <w:pPr>
              <w:pStyle w:val="ListParagraph"/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Ability to work in a team</w:t>
            </w:r>
          </w:p>
          <w:p w14:paraId="47CCBAC8" w14:textId="08420D81" w:rsidR="001F7A78" w:rsidRPr="00496E6C" w:rsidRDefault="00097148" w:rsidP="00AD6F66">
            <w:pPr>
              <w:pStyle w:val="ListParagraph"/>
              <w:numPr>
                <w:ilvl w:val="0"/>
                <w:numId w:val="12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Ability to work independently </w:t>
            </w:r>
          </w:p>
          <w:p w14:paraId="7CB8AC8B" w14:textId="6A4A31D9" w:rsidR="00F4280D" w:rsidRPr="00913468" w:rsidRDefault="00243A9D" w:rsidP="00F4280D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Languages</w:t>
            </w:r>
          </w:p>
          <w:p w14:paraId="53C03FC4" w14:textId="7211F92C" w:rsidR="00F4280D" w:rsidRPr="00913468" w:rsidRDefault="006B0744" w:rsidP="00F4280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913468">
              <w:rPr>
                <w:lang w:val="en-US"/>
              </w:rPr>
              <w:t>Hebrew</w:t>
            </w:r>
            <w:r w:rsidR="006E670F" w:rsidRPr="00913468">
              <w:rPr>
                <w:lang w:val="en-US"/>
              </w:rPr>
              <w:t xml:space="preserve"> (</w:t>
            </w:r>
            <w:r w:rsidRPr="00913468">
              <w:rPr>
                <w:lang w:val="en-US"/>
              </w:rPr>
              <w:t>native</w:t>
            </w:r>
            <w:r w:rsidR="006E670F" w:rsidRPr="00913468">
              <w:rPr>
                <w:lang w:val="en-US"/>
              </w:rPr>
              <w:t>)</w:t>
            </w:r>
          </w:p>
          <w:p w14:paraId="115B1201" w14:textId="1FCC3307" w:rsidR="00F4280D" w:rsidRPr="00913468" w:rsidRDefault="00F4280D" w:rsidP="00F4280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913468">
              <w:rPr>
                <w:lang w:val="en-US"/>
              </w:rPr>
              <w:t>English</w:t>
            </w:r>
            <w:r w:rsidR="00A713F5" w:rsidRPr="00913468">
              <w:rPr>
                <w:lang w:val="en-US"/>
              </w:rPr>
              <w:t xml:space="preserve"> (</w:t>
            </w:r>
            <w:proofErr w:type="gramStart"/>
            <w:r w:rsidR="006B0744" w:rsidRPr="00913468">
              <w:rPr>
                <w:lang w:val="en-US"/>
              </w:rPr>
              <w:t>near-native</w:t>
            </w:r>
            <w:proofErr w:type="gramEnd"/>
            <w:r w:rsidR="00A713F5" w:rsidRPr="00913468">
              <w:rPr>
                <w:lang w:val="en-US"/>
              </w:rPr>
              <w:t>)</w:t>
            </w:r>
          </w:p>
          <w:p w14:paraId="46619571" w14:textId="26E9B51C" w:rsidR="00A713F5" w:rsidRPr="00913468" w:rsidRDefault="006B0744" w:rsidP="00F4280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913468">
              <w:rPr>
                <w:lang w:val="en-US"/>
              </w:rPr>
              <w:t>German</w:t>
            </w:r>
            <w:r w:rsidR="00DA25F1" w:rsidRPr="00913468">
              <w:rPr>
                <w:lang w:val="en-US"/>
              </w:rPr>
              <w:t xml:space="preserve"> (</w:t>
            </w:r>
            <w:r w:rsidRPr="00913468">
              <w:rPr>
                <w:lang w:val="en-US"/>
              </w:rPr>
              <w:t>intermediate</w:t>
            </w:r>
            <w:r w:rsidR="001C364C">
              <w:rPr>
                <w:lang w:val="en-US"/>
              </w:rPr>
              <w:t>:</w:t>
            </w:r>
            <w:r w:rsidRPr="00913468">
              <w:rPr>
                <w:lang w:val="en-US"/>
              </w:rPr>
              <w:t xml:space="preserve"> speech, comprehension, writing</w:t>
            </w:r>
            <w:r w:rsidR="00DA25F1" w:rsidRPr="00913468">
              <w:rPr>
                <w:lang w:val="en-US"/>
              </w:rPr>
              <w:t>)</w:t>
            </w:r>
          </w:p>
          <w:p w14:paraId="18F0816E" w14:textId="662D5C19" w:rsidR="006B0744" w:rsidRPr="00913468" w:rsidRDefault="006B0744" w:rsidP="00F4280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913468">
              <w:rPr>
                <w:lang w:val="en-US"/>
              </w:rPr>
              <w:t xml:space="preserve">Persian (good comprehension) </w:t>
            </w:r>
          </w:p>
          <w:p w14:paraId="5DCF7CC4" w14:textId="22532D88" w:rsidR="006B0744" w:rsidRPr="00913468" w:rsidRDefault="006B0744" w:rsidP="006B074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913468">
              <w:rPr>
                <w:lang w:val="en-US"/>
              </w:rPr>
              <w:t>French (</w:t>
            </w:r>
            <w:r w:rsidR="0043227F">
              <w:rPr>
                <w:lang w:val="en-US"/>
              </w:rPr>
              <w:t>basic</w:t>
            </w:r>
            <w:r w:rsidRPr="00913468">
              <w:rPr>
                <w:lang w:val="en-US"/>
              </w:rPr>
              <w:t xml:space="preserve"> comprehension) </w:t>
            </w:r>
          </w:p>
          <w:p w14:paraId="049AE996" w14:textId="0D7D96E5" w:rsidR="00243A9D" w:rsidRDefault="00FD243C" w:rsidP="00036450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skills</w:t>
            </w:r>
          </w:p>
          <w:p w14:paraId="648DC078" w14:textId="47216A80" w:rsidR="00E278B9" w:rsidRDefault="00D95E38" w:rsidP="00D95E38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  <w:r w:rsidR="00E278B9">
              <w:rPr>
                <w:lang w:val="en-US"/>
              </w:rPr>
              <w:t>, SQL, Tableau</w:t>
            </w:r>
            <w:r>
              <w:rPr>
                <w:lang w:val="en-US"/>
              </w:rPr>
              <w:t xml:space="preserve"> </w:t>
            </w:r>
          </w:p>
          <w:p w14:paraId="2B965CBE" w14:textId="6C26CCDC" w:rsidR="00D95E38" w:rsidRDefault="00D95E38" w:rsidP="00D95E38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357F1C">
              <w:rPr>
                <w:lang w:val="en-US"/>
              </w:rPr>
              <w:t>Intermediate</w:t>
            </w:r>
            <w:r>
              <w:rPr>
                <w:lang w:val="en-US"/>
              </w:rPr>
              <w:t xml:space="preserve"> knowledge)</w:t>
            </w:r>
          </w:p>
          <w:p w14:paraId="6CBABB5F" w14:textId="4FE1FC3C" w:rsidR="00FD243C" w:rsidRDefault="00AD6F66" w:rsidP="00FD243C">
            <w:pPr>
              <w:rPr>
                <w:lang w:val="en-US"/>
              </w:rPr>
            </w:pPr>
            <w:r>
              <w:rPr>
                <w:lang w:val="en-US"/>
              </w:rPr>
              <w:t>MS OFFICE (expert knowledge)</w:t>
            </w:r>
          </w:p>
          <w:p w14:paraId="4B70DEAD" w14:textId="14EF8A08" w:rsidR="00FD243C" w:rsidRPr="00FD243C" w:rsidRDefault="00FD243C" w:rsidP="00FD243C">
            <w:pPr>
              <w:rPr>
                <w:lang w:val="en-US"/>
              </w:rPr>
            </w:pPr>
            <w:r>
              <w:rPr>
                <w:lang w:val="en-US"/>
              </w:rPr>
              <w:t>CAMTASIA</w:t>
            </w:r>
            <w:r w:rsidR="00AD6F66">
              <w:rPr>
                <w:lang w:val="en-US"/>
              </w:rPr>
              <w:t xml:space="preserve"> (advanced knowledge)</w:t>
            </w:r>
          </w:p>
          <w:p w14:paraId="1F2E8541" w14:textId="6449F723" w:rsidR="00036450" w:rsidRPr="00913468" w:rsidRDefault="006B0744" w:rsidP="00036450">
            <w:pPr>
              <w:pStyle w:val="Heading3"/>
              <w:rPr>
                <w:lang w:val="en-US"/>
              </w:rPr>
            </w:pPr>
            <w:r w:rsidRPr="00913468">
              <w:rPr>
                <w:lang w:val="en-US"/>
              </w:rPr>
              <w:t>contact</w:t>
            </w:r>
          </w:p>
          <w:p w14:paraId="56BABFEA" w14:textId="756FFD01" w:rsidR="004D3011" w:rsidRPr="00913468" w:rsidRDefault="00675797" w:rsidP="004D3011">
            <w:pPr>
              <w:rPr>
                <w:lang w:val="en-US"/>
              </w:rPr>
            </w:pPr>
            <w:r w:rsidRPr="00913468">
              <w:rPr>
                <w:lang w:val="en-US"/>
              </w:rPr>
              <w:t>MOBIL</w:t>
            </w:r>
            <w:r w:rsidR="00243A9D">
              <w:rPr>
                <w:lang w:val="en-US"/>
              </w:rPr>
              <w:t>E</w:t>
            </w:r>
            <w:r w:rsidRPr="00913468">
              <w:rPr>
                <w:lang w:val="en-US"/>
              </w:rPr>
              <w:t>:</w:t>
            </w:r>
          </w:p>
          <w:p w14:paraId="556161C7" w14:textId="6C047359" w:rsidR="004D3011" w:rsidRPr="00913468" w:rsidRDefault="00125578" w:rsidP="004D3011">
            <w:pPr>
              <w:rPr>
                <w:lang w:val="en-US"/>
              </w:rPr>
            </w:pPr>
            <w:r>
              <w:rPr>
                <w:lang w:val="en-US"/>
              </w:rPr>
              <w:t xml:space="preserve">+49 </w:t>
            </w:r>
            <w:r w:rsidR="00675797" w:rsidRPr="00913468">
              <w:rPr>
                <w:lang w:val="en-US"/>
              </w:rPr>
              <w:t>1</w:t>
            </w:r>
            <w:r w:rsidR="006B0744" w:rsidRPr="00913468">
              <w:rPr>
                <w:lang w:val="en-US"/>
              </w:rPr>
              <w:t>76</w:t>
            </w:r>
            <w:r w:rsidR="00675797" w:rsidRPr="00913468">
              <w:rPr>
                <w:lang w:val="en-US"/>
              </w:rPr>
              <w:t xml:space="preserve"> </w:t>
            </w:r>
            <w:r w:rsidR="006B0744" w:rsidRPr="00913468">
              <w:rPr>
                <w:lang w:val="en-US"/>
              </w:rPr>
              <w:t>200</w:t>
            </w:r>
            <w:r w:rsidR="00675797" w:rsidRPr="00913468">
              <w:rPr>
                <w:lang w:val="en-US"/>
              </w:rPr>
              <w:t xml:space="preserve"> 4</w:t>
            </w:r>
            <w:r w:rsidR="006B0744" w:rsidRPr="00913468">
              <w:rPr>
                <w:lang w:val="en-US"/>
              </w:rPr>
              <w:t>95</w:t>
            </w:r>
            <w:r w:rsidR="00675797" w:rsidRPr="00913468">
              <w:rPr>
                <w:lang w:val="en-US"/>
              </w:rPr>
              <w:t xml:space="preserve"> 0</w:t>
            </w:r>
            <w:r w:rsidR="006B0744" w:rsidRPr="00913468">
              <w:rPr>
                <w:lang w:val="en-US"/>
              </w:rPr>
              <w:t>3</w:t>
            </w:r>
          </w:p>
          <w:p w14:paraId="13F0ED1B" w14:textId="77777777" w:rsidR="004D3011" w:rsidRPr="00913468" w:rsidRDefault="004D3011" w:rsidP="004D3011">
            <w:pPr>
              <w:rPr>
                <w:lang w:val="en-US"/>
              </w:rPr>
            </w:pPr>
          </w:p>
          <w:p w14:paraId="1CC4E82C" w14:textId="77777777" w:rsidR="004D3011" w:rsidRPr="00913468" w:rsidRDefault="00675797" w:rsidP="004D3011">
            <w:pPr>
              <w:rPr>
                <w:lang w:val="en-US"/>
              </w:rPr>
            </w:pPr>
            <w:r w:rsidRPr="00913468">
              <w:rPr>
                <w:lang w:val="en-US"/>
              </w:rPr>
              <w:t>E-MAIL:</w:t>
            </w:r>
          </w:p>
          <w:p w14:paraId="490B9EC6" w14:textId="26D70FA6" w:rsidR="004D3011" w:rsidRPr="00913468" w:rsidRDefault="006B0744" w:rsidP="004D3011">
            <w:pPr>
              <w:rPr>
                <w:lang w:val="en-US"/>
              </w:rPr>
            </w:pPr>
            <w:r w:rsidRPr="00913468">
              <w:rPr>
                <w:lang w:val="en-US"/>
              </w:rPr>
              <w:t>odelee.a</w:t>
            </w:r>
            <w:r w:rsidR="00675797" w:rsidRPr="00913468">
              <w:rPr>
                <w:lang w:val="en-US"/>
              </w:rPr>
              <w:t>@gm</w:t>
            </w:r>
            <w:r w:rsidRPr="00913468">
              <w:rPr>
                <w:lang w:val="en-US"/>
              </w:rPr>
              <w:t>ail.com</w:t>
            </w:r>
          </w:p>
          <w:p w14:paraId="5DD6F402" w14:textId="77777777" w:rsidR="004D3011" w:rsidRPr="00913468" w:rsidRDefault="004D3011" w:rsidP="00CD7058">
            <w:pPr>
              <w:bidi/>
              <w:rPr>
                <w:rtl/>
                <w:lang w:val="en-US" w:bidi="he-IL"/>
              </w:rPr>
            </w:pPr>
          </w:p>
          <w:p w14:paraId="1A5BE804" w14:textId="7638B227" w:rsidR="004D3011" w:rsidRPr="00913468" w:rsidRDefault="00675797" w:rsidP="004D3011">
            <w:pPr>
              <w:rPr>
                <w:lang w:val="en-US"/>
              </w:rPr>
            </w:pPr>
            <w:r w:rsidRPr="00913468">
              <w:rPr>
                <w:lang w:val="en-US"/>
              </w:rPr>
              <w:t>AD</w:t>
            </w:r>
            <w:r w:rsidR="006B0744" w:rsidRPr="00913468">
              <w:rPr>
                <w:lang w:val="en-US"/>
              </w:rPr>
              <w:t>D</w:t>
            </w:r>
            <w:r w:rsidRPr="00913468">
              <w:rPr>
                <w:lang w:val="en-US"/>
              </w:rPr>
              <w:t>RESS:</w:t>
            </w:r>
          </w:p>
          <w:p w14:paraId="52E09B86" w14:textId="2FF40CD0" w:rsidR="00036450" w:rsidRPr="00913468" w:rsidRDefault="006B0744" w:rsidP="004D3011">
            <w:pPr>
              <w:rPr>
                <w:lang w:val="en-US"/>
              </w:rPr>
            </w:pPr>
            <w:proofErr w:type="spellStart"/>
            <w:r w:rsidRPr="00913468">
              <w:rPr>
                <w:lang w:val="en-US"/>
              </w:rPr>
              <w:t>Müllenhoffstr</w:t>
            </w:r>
            <w:proofErr w:type="spellEnd"/>
            <w:r w:rsidRPr="00913468">
              <w:rPr>
                <w:lang w:val="en-US"/>
              </w:rPr>
              <w:t>.</w:t>
            </w:r>
            <w:r w:rsidR="00955FCD" w:rsidRPr="00913468">
              <w:rPr>
                <w:lang w:val="en-US"/>
              </w:rPr>
              <w:t xml:space="preserve"> </w:t>
            </w:r>
            <w:r w:rsidRPr="00913468">
              <w:rPr>
                <w:lang w:val="en-US"/>
              </w:rPr>
              <w:t>3</w:t>
            </w:r>
          </w:p>
          <w:p w14:paraId="0DBB34C1" w14:textId="04CC4405" w:rsidR="00675797" w:rsidRDefault="00955FCD" w:rsidP="004D3011">
            <w:pPr>
              <w:rPr>
                <w:lang w:val="en-US"/>
              </w:rPr>
            </w:pPr>
            <w:r w:rsidRPr="00913468">
              <w:rPr>
                <w:lang w:val="en-US"/>
              </w:rPr>
              <w:t>10</w:t>
            </w:r>
            <w:r w:rsidR="006B0744" w:rsidRPr="00913468">
              <w:rPr>
                <w:lang w:val="en-US"/>
              </w:rPr>
              <w:t>967</w:t>
            </w:r>
            <w:r w:rsidRPr="00913468">
              <w:rPr>
                <w:lang w:val="en-US"/>
              </w:rPr>
              <w:t xml:space="preserve"> Berlin</w:t>
            </w:r>
          </w:p>
          <w:p w14:paraId="2B5A3561" w14:textId="3EBEA19B" w:rsidR="008A4B65" w:rsidRDefault="008A4B65" w:rsidP="004D3011">
            <w:pPr>
              <w:rPr>
                <w:rStyle w:val="Hyperlink"/>
                <w:lang w:val="en-US"/>
              </w:rPr>
            </w:pPr>
          </w:p>
          <w:p w14:paraId="324A8935" w14:textId="707E7E2F" w:rsidR="008A4B65" w:rsidRDefault="008A4B65" w:rsidP="004D3011">
            <w:pPr>
              <w:rPr>
                <w:rStyle w:val="Hyperlink"/>
                <w:lang w:val="en-US"/>
              </w:rPr>
            </w:pPr>
          </w:p>
          <w:p w14:paraId="3FBBB94D" w14:textId="719D94E3" w:rsidR="008A4B65" w:rsidRDefault="008A4B65" w:rsidP="004D3011">
            <w:pPr>
              <w:rPr>
                <w:rStyle w:val="Hyperlink"/>
                <w:lang w:val="en-US"/>
              </w:rPr>
            </w:pPr>
          </w:p>
          <w:p w14:paraId="38C4CB7B" w14:textId="096477AE" w:rsidR="008A4B65" w:rsidRDefault="008A4B65" w:rsidP="004D3011">
            <w:pPr>
              <w:rPr>
                <w:rStyle w:val="Hyperlink"/>
                <w:lang w:val="en-US"/>
              </w:rPr>
            </w:pPr>
          </w:p>
          <w:p w14:paraId="68C1EC7C" w14:textId="52047DB9" w:rsidR="008A4B65" w:rsidRDefault="008A4B65" w:rsidP="008A4B65">
            <w:pPr>
              <w:tabs>
                <w:tab w:val="left" w:pos="990"/>
              </w:tabs>
              <w:rPr>
                <w:lang w:val="en-US"/>
              </w:rPr>
            </w:pPr>
          </w:p>
          <w:p w14:paraId="4C6228C5" w14:textId="5DC8D23F" w:rsidR="00C03FFA" w:rsidRDefault="00C03FFA" w:rsidP="008A4B65">
            <w:pPr>
              <w:tabs>
                <w:tab w:val="left" w:pos="990"/>
              </w:tabs>
              <w:rPr>
                <w:lang w:val="en-US"/>
              </w:rPr>
            </w:pPr>
          </w:p>
          <w:p w14:paraId="7C36A701" w14:textId="7238298D" w:rsidR="00C03FFA" w:rsidRDefault="00C03FFA" w:rsidP="008A4B65">
            <w:pPr>
              <w:tabs>
                <w:tab w:val="left" w:pos="990"/>
              </w:tabs>
              <w:rPr>
                <w:lang w:val="en-US"/>
              </w:rPr>
            </w:pPr>
          </w:p>
          <w:p w14:paraId="5C5F9262" w14:textId="77777777" w:rsidR="00C03FFA" w:rsidRDefault="00C03FFA" w:rsidP="008A4B65">
            <w:pPr>
              <w:tabs>
                <w:tab w:val="left" w:pos="990"/>
              </w:tabs>
              <w:rPr>
                <w:lang w:val="en-US"/>
              </w:rPr>
            </w:pPr>
          </w:p>
          <w:p w14:paraId="0F8F9D30" w14:textId="37B4650A" w:rsidR="004D3011" w:rsidRPr="00913468" w:rsidRDefault="00713778" w:rsidP="00DA766A">
            <w:pPr>
              <w:pStyle w:val="ListParagraph"/>
              <w:ind w:left="0"/>
              <w:rPr>
                <w:lang w:val="en-US"/>
              </w:rPr>
            </w:pPr>
            <w:r w:rsidRPr="00913468">
              <w:rPr>
                <w:noProof/>
                <w:lang w:val="en-US" w:eastAsia="de-DE"/>
              </w:rPr>
              <w:drawing>
                <wp:anchor distT="0" distB="0" distL="114300" distR="114300" simplePos="0" relativeHeight="251658240" behindDoc="1" locked="0" layoutInCell="1" allowOverlap="1" wp14:anchorId="4182E3D7" wp14:editId="0716056B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3232785</wp:posOffset>
                  </wp:positionV>
                  <wp:extent cx="1247775" cy="254635"/>
                  <wp:effectExtent l="0" t="0" r="0" b="0"/>
                  <wp:wrapNone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imon\Desktop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25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A766A">
              <w:rPr>
                <w:lang w:val="en-US"/>
              </w:rPr>
              <w:t xml:space="preserve">Berlin, </w:t>
            </w:r>
            <w:r w:rsidR="00006006">
              <w:rPr>
                <w:lang w:val="en-US"/>
              </w:rPr>
              <w:t>1</w:t>
            </w:r>
            <w:r w:rsidR="00E278B9">
              <w:rPr>
                <w:lang w:val="en-US"/>
              </w:rPr>
              <w:t>8</w:t>
            </w:r>
            <w:r w:rsidR="00DA766A" w:rsidRPr="00DA766A">
              <w:rPr>
                <w:vertAlign w:val="superscript"/>
                <w:lang w:val="en-US"/>
              </w:rPr>
              <w:t>th</w:t>
            </w:r>
            <w:r w:rsidR="00DA766A">
              <w:rPr>
                <w:lang w:val="en-US"/>
              </w:rPr>
              <w:t xml:space="preserve"> </w:t>
            </w:r>
            <w:r w:rsidR="00E278B9">
              <w:rPr>
                <w:lang w:val="en-US"/>
              </w:rPr>
              <w:t>March</w:t>
            </w:r>
            <w:r w:rsidR="00DA766A">
              <w:rPr>
                <w:lang w:val="en-US"/>
              </w:rPr>
              <w:t>, 20</w:t>
            </w:r>
            <w:r w:rsidR="003A79E7">
              <w:rPr>
                <w:lang w:val="en-US"/>
              </w:rPr>
              <w:t>21</w:t>
            </w:r>
          </w:p>
        </w:tc>
        <w:tc>
          <w:tcPr>
            <w:tcW w:w="519" w:type="dxa"/>
          </w:tcPr>
          <w:p w14:paraId="138DE0F4" w14:textId="77777777" w:rsidR="001B2ABD" w:rsidRPr="00913468" w:rsidRDefault="001B2ABD" w:rsidP="000C45FF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737" w:type="dxa"/>
          </w:tcPr>
          <w:p w14:paraId="429ADF98" w14:textId="77777777" w:rsidR="00F73DE4" w:rsidRDefault="00F73DE4" w:rsidP="00F73DE4">
            <w:pPr>
              <w:pStyle w:val="Heading2"/>
              <w:tabs>
                <w:tab w:val="left" w:pos="2010"/>
              </w:tabs>
              <w:spacing w:before="120" w:after="0"/>
              <w:rPr>
                <w:lang w:val="en-US"/>
              </w:rPr>
            </w:pPr>
          </w:p>
          <w:p w14:paraId="3A07BD06" w14:textId="5825F0FC" w:rsidR="00667FCE" w:rsidRPr="00913468" w:rsidRDefault="006B0744" w:rsidP="00F73DE4">
            <w:pPr>
              <w:pStyle w:val="Heading2"/>
              <w:tabs>
                <w:tab w:val="left" w:pos="2010"/>
              </w:tabs>
              <w:rPr>
                <w:lang w:val="en-US"/>
              </w:rPr>
            </w:pPr>
            <w:r w:rsidRPr="00913468">
              <w:rPr>
                <w:lang w:val="en-US"/>
              </w:rPr>
              <w:t>work experience</w:t>
            </w:r>
          </w:p>
          <w:p w14:paraId="0DD0FAEF" w14:textId="7D634C39" w:rsidR="00EA6381" w:rsidRPr="00913468" w:rsidRDefault="006B0744" w:rsidP="00F73DE4">
            <w:pPr>
              <w:spacing w:after="60"/>
              <w:ind w:left="5761" w:right="-90" w:hanging="5761"/>
              <w:rPr>
                <w:b/>
                <w:lang w:val="en-US"/>
              </w:rPr>
            </w:pPr>
            <w:r w:rsidRPr="00913468">
              <w:rPr>
                <w:b/>
                <w:lang w:val="en-US"/>
              </w:rPr>
              <w:t>Humboldt Universität</w:t>
            </w:r>
            <w:r w:rsidR="00F73DE4">
              <w:rPr>
                <w:b/>
                <w:lang w:val="en-US"/>
              </w:rPr>
              <w:t xml:space="preserve"> </w:t>
            </w:r>
            <w:proofErr w:type="spellStart"/>
            <w:r w:rsidR="00F73DE4">
              <w:rPr>
                <w:b/>
                <w:lang w:val="en-US"/>
              </w:rPr>
              <w:t>zu</w:t>
            </w:r>
            <w:proofErr w:type="spellEnd"/>
            <w:r w:rsidRPr="00913468">
              <w:rPr>
                <w:b/>
                <w:lang w:val="en-US"/>
              </w:rPr>
              <w:t xml:space="preserve"> Berlin, Research </w:t>
            </w:r>
            <w:r w:rsidR="00913468" w:rsidRPr="00913468">
              <w:rPr>
                <w:b/>
                <w:lang w:val="en-US"/>
              </w:rPr>
              <w:t>Assistant</w:t>
            </w:r>
            <w:r w:rsidRPr="00913468">
              <w:rPr>
                <w:b/>
                <w:lang w:val="en-US"/>
              </w:rPr>
              <w:t xml:space="preserve"> </w:t>
            </w:r>
            <w:r w:rsidR="007E1B7E">
              <w:rPr>
                <w:b/>
                <w:lang w:val="en-US"/>
              </w:rPr>
              <w:t>in the English</w:t>
            </w:r>
            <w:r w:rsidR="00F73DE4">
              <w:rPr>
                <w:b/>
                <w:lang w:val="en-US"/>
              </w:rPr>
              <w:t xml:space="preserve"> </w:t>
            </w:r>
            <w:r w:rsidR="007E1B7E">
              <w:rPr>
                <w:b/>
                <w:lang w:val="en-US"/>
              </w:rPr>
              <w:t>Department</w:t>
            </w:r>
            <w:r w:rsidRPr="00913468">
              <w:rPr>
                <w:b/>
                <w:lang w:val="en-US"/>
              </w:rPr>
              <w:t xml:space="preserve"> </w:t>
            </w:r>
          </w:p>
          <w:p w14:paraId="6C1F7939" w14:textId="1A83D598" w:rsidR="00DF30FF" w:rsidRPr="00913468" w:rsidRDefault="00913468" w:rsidP="00F73DE4">
            <w:pPr>
              <w:tabs>
                <w:tab w:val="left" w:pos="4813"/>
              </w:tabs>
              <w:spacing w:after="60"/>
              <w:ind w:right="-231"/>
              <w:rPr>
                <w:lang w:val="en-US"/>
              </w:rPr>
            </w:pPr>
            <w:r w:rsidRPr="00913468">
              <w:rPr>
                <w:lang w:val="en-US"/>
              </w:rPr>
              <w:t>Septem</w:t>
            </w:r>
            <w:r w:rsidR="00DF30FF" w:rsidRPr="00913468">
              <w:rPr>
                <w:lang w:val="en-US"/>
              </w:rPr>
              <w:t>ber</w:t>
            </w:r>
            <w:r w:rsidR="00B03542" w:rsidRPr="00913468">
              <w:rPr>
                <w:lang w:val="en-US"/>
              </w:rPr>
              <w:t xml:space="preserve"> </w:t>
            </w:r>
            <w:r w:rsidR="00DF30FF" w:rsidRPr="00913468">
              <w:rPr>
                <w:lang w:val="en-US"/>
              </w:rPr>
              <w:t>20</w:t>
            </w:r>
            <w:r w:rsidRPr="00913468">
              <w:rPr>
                <w:lang w:val="en-US"/>
              </w:rPr>
              <w:t>16</w:t>
            </w:r>
            <w:r w:rsidR="00DF30FF" w:rsidRPr="00913468">
              <w:rPr>
                <w:lang w:val="en-US"/>
              </w:rPr>
              <w:t xml:space="preserve"> </w:t>
            </w:r>
            <w:r w:rsidRPr="00913468">
              <w:rPr>
                <w:lang w:val="en-US" w:bidi="de-DE"/>
              </w:rPr>
              <w:t>–</w:t>
            </w:r>
            <w:r w:rsidR="00DF30FF" w:rsidRPr="00913468">
              <w:rPr>
                <w:lang w:val="en-US" w:bidi="de-DE"/>
              </w:rPr>
              <w:t xml:space="preserve"> </w:t>
            </w:r>
            <w:r w:rsidRPr="00913468">
              <w:rPr>
                <w:lang w:val="en-US"/>
              </w:rPr>
              <w:t>Jun</w:t>
            </w:r>
            <w:r w:rsidR="00830AFA">
              <w:rPr>
                <w:lang w:val="en-US"/>
              </w:rPr>
              <w:t>e</w:t>
            </w:r>
            <w:r w:rsidRPr="00913468">
              <w:rPr>
                <w:lang w:val="en-US"/>
              </w:rPr>
              <w:t xml:space="preserve"> 2021</w:t>
            </w:r>
            <w:r w:rsidRPr="00913468">
              <w:rPr>
                <w:lang w:val="en-US"/>
              </w:rPr>
              <w:tab/>
            </w:r>
          </w:p>
          <w:p w14:paraId="0AA04895" w14:textId="4CD19DFB" w:rsidR="00024E19" w:rsidRDefault="00913468" w:rsidP="00DF30F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913468">
              <w:rPr>
                <w:lang w:val="en-US"/>
              </w:rPr>
              <w:t xml:space="preserve">Conducting </w:t>
            </w:r>
            <w:r>
              <w:rPr>
                <w:lang w:val="en-US"/>
              </w:rPr>
              <w:t>research in the field of linguistics</w:t>
            </w:r>
            <w:r w:rsidR="004B6449">
              <w:rPr>
                <w:lang w:val="en-US"/>
              </w:rPr>
              <w:t xml:space="preserve"> </w:t>
            </w:r>
          </w:p>
          <w:p w14:paraId="0E7A61F1" w14:textId="039AAEFF" w:rsidR="00DF30FF" w:rsidRDefault="00024E19" w:rsidP="00F73DE4">
            <w:pPr>
              <w:pStyle w:val="ListParagraph"/>
              <w:numPr>
                <w:ilvl w:val="0"/>
                <w:numId w:val="2"/>
              </w:numPr>
              <w:ind w:right="-231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B6449">
              <w:rPr>
                <w:lang w:val="en-US"/>
              </w:rPr>
              <w:t xml:space="preserve">ublication of </w:t>
            </w:r>
            <w:proofErr w:type="gramStart"/>
            <w:r w:rsidR="004B6449">
              <w:rPr>
                <w:lang w:val="en-US"/>
              </w:rPr>
              <w:t>findings</w:t>
            </w:r>
            <w:r w:rsidR="003C7260">
              <w:rPr>
                <w:rFonts w:hint="cs"/>
                <w:rtl/>
                <w:lang w:val="en-US" w:bidi="he-IL"/>
              </w:rPr>
              <w:t xml:space="preserve"> </w:t>
            </w:r>
            <w:r w:rsidR="003C7260">
              <w:rPr>
                <w:lang w:val="en-GB" w:bidi="he-IL"/>
              </w:rPr>
              <w:t xml:space="preserve"> in</w:t>
            </w:r>
            <w:proofErr w:type="gramEnd"/>
            <w:r w:rsidR="003C7260">
              <w:rPr>
                <w:lang w:val="en-GB" w:bidi="he-IL"/>
              </w:rPr>
              <w:t xml:space="preserve"> academic journals </w:t>
            </w:r>
          </w:p>
          <w:p w14:paraId="2754D789" w14:textId="4CCFE77A" w:rsidR="007E1B7E" w:rsidRPr="007E1B7E" w:rsidRDefault="007E1B7E" w:rsidP="007E1B7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Presenting research in international conferences</w:t>
            </w:r>
          </w:p>
          <w:p w14:paraId="080C1320" w14:textId="0A3FDE3C" w:rsidR="00DF30FF" w:rsidRDefault="00913468" w:rsidP="00DF30F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Teaching seminars on English grammar</w:t>
            </w:r>
            <w:r w:rsidR="00546C06">
              <w:rPr>
                <w:lang w:val="en-US"/>
              </w:rPr>
              <w:t xml:space="preserve"> for English teachers</w:t>
            </w:r>
          </w:p>
          <w:p w14:paraId="764507F7" w14:textId="3B77D3A4" w:rsidR="009512CC" w:rsidRPr="00913468" w:rsidRDefault="00B70DE7" w:rsidP="00DF30F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Organization of conferences</w:t>
            </w:r>
          </w:p>
          <w:p w14:paraId="57191817" w14:textId="77777777" w:rsidR="00EA6381" w:rsidRPr="00913468" w:rsidRDefault="00EA6381" w:rsidP="00667FCE">
            <w:pPr>
              <w:rPr>
                <w:b/>
                <w:lang w:val="en-US"/>
              </w:rPr>
            </w:pPr>
          </w:p>
          <w:p w14:paraId="09411341" w14:textId="41BF9824" w:rsidR="006D2CA6" w:rsidRDefault="00AD6F66" w:rsidP="00145CC2">
            <w:pPr>
              <w:spacing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Jewish Legal Heritage Society (</w:t>
            </w:r>
            <w:r w:rsidR="00243A9D">
              <w:rPr>
                <w:b/>
                <w:lang w:val="en-US"/>
              </w:rPr>
              <w:t>NGO</w:t>
            </w:r>
            <w:r>
              <w:rPr>
                <w:b/>
                <w:lang w:val="en-US"/>
              </w:rPr>
              <w:t>)</w:t>
            </w:r>
            <w:r w:rsidR="000F6C0E">
              <w:rPr>
                <w:b/>
                <w:lang w:val="en-US"/>
              </w:rPr>
              <w:t>,</w:t>
            </w:r>
            <w:r w:rsidR="00024E19">
              <w:rPr>
                <w:b/>
                <w:lang w:val="en-US"/>
              </w:rPr>
              <w:t xml:space="preserve"> Jerusalem,</w:t>
            </w:r>
            <w:r w:rsidR="000F6C0E">
              <w:rPr>
                <w:b/>
                <w:lang w:val="en-US"/>
              </w:rPr>
              <w:t xml:space="preserve"> Administration</w:t>
            </w:r>
          </w:p>
          <w:p w14:paraId="4E6076FC" w14:textId="05E24B38" w:rsidR="00243A9D" w:rsidRDefault="00145CC2" w:rsidP="00145CC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June </w:t>
            </w:r>
            <w:r w:rsidR="00243A9D">
              <w:rPr>
                <w:lang w:val="en-US"/>
              </w:rPr>
              <w:t>20</w:t>
            </w:r>
            <w:r w:rsidR="00902F42">
              <w:rPr>
                <w:lang w:val="en-US"/>
              </w:rPr>
              <w:t>09</w:t>
            </w:r>
            <w:r>
              <w:rPr>
                <w:lang w:val="en-US"/>
              </w:rPr>
              <w:t xml:space="preserve"> </w:t>
            </w:r>
            <w:r w:rsidRPr="00913468">
              <w:rPr>
                <w:lang w:val="en-US" w:bidi="de-DE"/>
              </w:rPr>
              <w:t>–</w:t>
            </w:r>
            <w:r>
              <w:rPr>
                <w:lang w:val="en-US" w:bidi="de-DE"/>
              </w:rPr>
              <w:t xml:space="preserve"> September</w:t>
            </w:r>
            <w:r>
              <w:rPr>
                <w:lang w:val="en-US"/>
              </w:rPr>
              <w:t xml:space="preserve"> </w:t>
            </w:r>
            <w:r w:rsidR="00902F42">
              <w:rPr>
                <w:lang w:val="en-US"/>
              </w:rPr>
              <w:t>2014</w:t>
            </w:r>
          </w:p>
          <w:p w14:paraId="6B53FAF3" w14:textId="5445445F" w:rsidR="00902F42" w:rsidRDefault="00902F42" w:rsidP="00902F4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Organization of workshops </w:t>
            </w:r>
          </w:p>
          <w:p w14:paraId="7C1FB60C" w14:textId="741AFC7C" w:rsidR="00902F42" w:rsidRDefault="0092326D" w:rsidP="00902F4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902F42">
              <w:rPr>
                <w:lang w:val="en-US"/>
              </w:rPr>
              <w:t>und</w:t>
            </w:r>
            <w:r>
              <w:rPr>
                <w:lang w:val="en-US"/>
              </w:rPr>
              <w:t>raising</w:t>
            </w:r>
          </w:p>
          <w:p w14:paraId="21DAF153" w14:textId="7CE0EEE4" w:rsidR="00AD6F66" w:rsidRPr="00AD6F66" w:rsidRDefault="00902F42" w:rsidP="00AD6F6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General administrative works</w:t>
            </w:r>
          </w:p>
          <w:p w14:paraId="39E6DB84" w14:textId="73CDBE04" w:rsidR="003675A8" w:rsidRPr="00D11921" w:rsidRDefault="006B0744" w:rsidP="00FA19B5">
            <w:pPr>
              <w:pStyle w:val="Heading2"/>
              <w:rPr>
                <w:rtl/>
                <w:lang w:val="en-GB" w:bidi="he-IL"/>
              </w:rPr>
            </w:pPr>
            <w:r w:rsidRPr="00913468">
              <w:rPr>
                <w:lang w:val="en-US"/>
              </w:rPr>
              <w:t>education</w:t>
            </w:r>
          </w:p>
          <w:p w14:paraId="0A963C2D" w14:textId="59E4D914" w:rsidR="00006006" w:rsidRPr="00556E00" w:rsidRDefault="00556E00" w:rsidP="00275EC3">
            <w:pPr>
              <w:spacing w:after="60"/>
              <w:rPr>
                <w:b/>
                <w:lang w:val="en-US"/>
              </w:rPr>
            </w:pPr>
            <w:r w:rsidRPr="00556E00">
              <w:rPr>
                <w:b/>
                <w:lang w:val="en-US"/>
              </w:rPr>
              <w:t xml:space="preserve">Data Analytics Bootcamp </w:t>
            </w:r>
            <w:r w:rsidRPr="00556E00">
              <w:rPr>
                <w:bCs/>
                <w:lang w:val="en-US"/>
              </w:rPr>
              <w:t>(</w:t>
            </w:r>
            <w:proofErr w:type="spellStart"/>
            <w:r w:rsidRPr="00556E00">
              <w:rPr>
                <w:bCs/>
                <w:i/>
                <w:iCs/>
                <w:lang w:val="en-US"/>
              </w:rPr>
              <w:t>Ironhack</w:t>
            </w:r>
            <w:proofErr w:type="spellEnd"/>
            <w:r w:rsidRPr="00556E00">
              <w:rPr>
                <w:bCs/>
                <w:lang w:val="en-US"/>
              </w:rPr>
              <w:t>)</w:t>
            </w:r>
          </w:p>
          <w:p w14:paraId="2D7F5C9A" w14:textId="238F75F8" w:rsidR="00556E00" w:rsidRDefault="00556E00" w:rsidP="00A6028D">
            <w:pPr>
              <w:spacing w:after="120"/>
              <w:rPr>
                <w:bCs/>
                <w:lang w:val="en-US"/>
              </w:rPr>
            </w:pPr>
            <w:r w:rsidRPr="00CA153F">
              <w:rPr>
                <w:bCs/>
                <w:lang w:val="en-US"/>
              </w:rPr>
              <w:t>January 202</w:t>
            </w:r>
            <w:r w:rsidR="00A6028D" w:rsidRPr="00CA153F">
              <w:rPr>
                <w:bCs/>
                <w:lang w:val="en-US"/>
              </w:rPr>
              <w:t>2</w:t>
            </w:r>
            <w:r w:rsidRPr="00CA153F">
              <w:rPr>
                <w:bCs/>
                <w:lang w:val="en-US"/>
              </w:rPr>
              <w:t xml:space="preserve"> – </w:t>
            </w:r>
            <w:r w:rsidR="00E278B9">
              <w:rPr>
                <w:bCs/>
                <w:lang w:val="en-US"/>
              </w:rPr>
              <w:t>March</w:t>
            </w:r>
            <w:r w:rsidRPr="00CA153F">
              <w:rPr>
                <w:bCs/>
                <w:lang w:val="en-US"/>
              </w:rPr>
              <w:t xml:space="preserve"> 202</w:t>
            </w:r>
            <w:r w:rsidR="00A6028D" w:rsidRPr="00CA153F">
              <w:rPr>
                <w:bCs/>
                <w:lang w:val="en-US"/>
              </w:rPr>
              <w:t>2</w:t>
            </w:r>
            <w:r w:rsidRPr="00CA153F">
              <w:rPr>
                <w:bCs/>
                <w:lang w:val="en-US"/>
              </w:rPr>
              <w:t xml:space="preserve"> </w:t>
            </w:r>
          </w:p>
          <w:p w14:paraId="51AD7712" w14:textId="3C85F2CC" w:rsidR="00FF6154" w:rsidRPr="00CA153F" w:rsidRDefault="00172BBD" w:rsidP="00A6028D">
            <w:pPr>
              <w:spacing w:after="12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Python, SQL, Git, Tableau, Statistics, A/B Testing, Machine Learning, NLP</w:t>
            </w:r>
          </w:p>
          <w:p w14:paraId="51F8BEF0" w14:textId="77256B6D" w:rsidR="000B6422" w:rsidRPr="00172BBD" w:rsidRDefault="00275EC3" w:rsidP="00275EC3">
            <w:pPr>
              <w:spacing w:after="60"/>
              <w:rPr>
                <w:b/>
              </w:rPr>
            </w:pPr>
            <w:r w:rsidRPr="00172BBD">
              <w:rPr>
                <w:b/>
              </w:rPr>
              <w:t>Humboldt Universität</w:t>
            </w:r>
            <w:r w:rsidR="00F73DE4" w:rsidRPr="00172BBD">
              <w:rPr>
                <w:b/>
              </w:rPr>
              <w:t xml:space="preserve"> zu</w:t>
            </w:r>
            <w:r w:rsidRPr="00172BBD">
              <w:rPr>
                <w:b/>
              </w:rPr>
              <w:t xml:space="preserve"> Berlin</w:t>
            </w:r>
            <w:r w:rsidR="000B6422" w:rsidRPr="00172BBD">
              <w:rPr>
                <w:b/>
              </w:rPr>
              <w:t xml:space="preserve">, </w:t>
            </w:r>
            <w:proofErr w:type="spellStart"/>
            <w:r w:rsidRPr="00172BBD">
              <w:rPr>
                <w:b/>
              </w:rPr>
              <w:t>PhD</w:t>
            </w:r>
            <w:proofErr w:type="spellEnd"/>
            <w:r w:rsidRPr="00172BBD">
              <w:rPr>
                <w:b/>
              </w:rPr>
              <w:t xml:space="preserve"> </w:t>
            </w:r>
            <w:r w:rsidR="00114ADF" w:rsidRPr="00172BBD">
              <w:rPr>
                <w:b/>
              </w:rPr>
              <w:t>in</w:t>
            </w:r>
            <w:r w:rsidRPr="00172BBD">
              <w:rPr>
                <w:b/>
              </w:rPr>
              <w:t xml:space="preserve"> </w:t>
            </w:r>
            <w:r w:rsidR="00F16AA9" w:rsidRPr="00172BBD">
              <w:rPr>
                <w:b/>
              </w:rPr>
              <w:t xml:space="preserve">General </w:t>
            </w:r>
            <w:proofErr w:type="spellStart"/>
            <w:r w:rsidRPr="00172BBD">
              <w:rPr>
                <w:b/>
              </w:rPr>
              <w:t>Linguistics</w:t>
            </w:r>
            <w:proofErr w:type="spellEnd"/>
          </w:p>
          <w:p w14:paraId="30D415D3" w14:textId="14B626C6" w:rsidR="002B21DB" w:rsidRDefault="001C364C" w:rsidP="002B21DB">
            <w:pPr>
              <w:tabs>
                <w:tab w:val="left" w:pos="4813"/>
              </w:tabs>
              <w:spacing w:after="60"/>
              <w:rPr>
                <w:lang w:val="en-US"/>
              </w:rPr>
            </w:pPr>
            <w:r w:rsidRPr="00913468">
              <w:rPr>
                <w:lang w:val="en-US"/>
              </w:rPr>
              <w:t xml:space="preserve">September 2016 </w:t>
            </w:r>
            <w:r w:rsidRPr="00913468">
              <w:rPr>
                <w:lang w:val="en-US" w:bidi="de-DE"/>
              </w:rPr>
              <w:t xml:space="preserve">– </w:t>
            </w:r>
            <w:r w:rsidR="00006006">
              <w:rPr>
                <w:lang w:val="en-US"/>
              </w:rPr>
              <w:t>December</w:t>
            </w:r>
            <w:r>
              <w:rPr>
                <w:lang w:val="en-US"/>
              </w:rPr>
              <w:t xml:space="preserve"> 2021 </w:t>
            </w:r>
          </w:p>
          <w:p w14:paraId="7E56A599" w14:textId="7900E8F8" w:rsidR="005D70C4" w:rsidRPr="006C3BA6" w:rsidRDefault="005D70C4" w:rsidP="002B21DB">
            <w:pPr>
              <w:tabs>
                <w:tab w:val="left" w:pos="4813"/>
              </w:tabs>
              <w:spacing w:after="120"/>
              <w:rPr>
                <w:lang w:val="en-US"/>
              </w:rPr>
            </w:pPr>
            <w:r w:rsidRPr="006C3BA6">
              <w:rPr>
                <w:lang w:val="en-US"/>
              </w:rPr>
              <w:t>Doctoral Thesis</w:t>
            </w:r>
            <w:r w:rsidR="00006006">
              <w:rPr>
                <w:lang w:val="en-US"/>
              </w:rPr>
              <w:t xml:space="preserve"> (</w:t>
            </w:r>
            <w:r w:rsidR="00006006" w:rsidRPr="004862F7">
              <w:rPr>
                <w:i/>
                <w:iCs/>
                <w:lang w:val="en-US"/>
              </w:rPr>
              <w:t>Summa cum laude</w:t>
            </w:r>
            <w:r w:rsidR="00006006">
              <w:rPr>
                <w:lang w:val="en-US"/>
              </w:rPr>
              <w:t>)</w:t>
            </w:r>
            <w:r w:rsidRPr="006C3BA6">
              <w:rPr>
                <w:lang w:val="en-US"/>
              </w:rPr>
              <w:t xml:space="preserve">: </w:t>
            </w:r>
            <w:r w:rsidRPr="006C3BA6">
              <w:rPr>
                <w:i/>
                <w:iCs/>
                <w:lang w:val="en-GB"/>
              </w:rPr>
              <w:t>Deverbal Nouns in Modern Hebrew: between grammar and competition</w:t>
            </w:r>
            <w:r w:rsidRPr="006C3BA6">
              <w:rPr>
                <w:lang w:val="en-US"/>
              </w:rPr>
              <w:tab/>
            </w:r>
          </w:p>
          <w:p w14:paraId="7A6A57EE" w14:textId="278FD569" w:rsidR="001F7A78" w:rsidRDefault="001F7A78" w:rsidP="00145CC2">
            <w:pPr>
              <w:pStyle w:val="Date"/>
              <w:spacing w:after="60"/>
              <w:rPr>
                <w:b/>
                <w:lang w:val="en-US"/>
              </w:rPr>
            </w:pPr>
            <w:r w:rsidRPr="009076E2">
              <w:rPr>
                <w:b/>
                <w:bCs/>
                <w:lang w:val="en-US" w:bidi="de-DE"/>
              </w:rPr>
              <w:t>The Hebrew University</w:t>
            </w:r>
            <w:r w:rsidR="00F73DE4" w:rsidRPr="009076E2">
              <w:rPr>
                <w:b/>
                <w:bCs/>
                <w:lang w:val="en-US" w:bidi="de-DE"/>
              </w:rPr>
              <w:t xml:space="preserve"> of</w:t>
            </w:r>
            <w:r w:rsidR="00A34BF8" w:rsidRPr="009076E2">
              <w:rPr>
                <w:b/>
                <w:bCs/>
                <w:lang w:val="en-US" w:bidi="de-DE"/>
              </w:rPr>
              <w:t xml:space="preserve"> </w:t>
            </w:r>
            <w:r w:rsidRPr="009076E2">
              <w:rPr>
                <w:b/>
                <w:bCs/>
                <w:lang w:val="en-US" w:bidi="de-DE"/>
              </w:rPr>
              <w:t>Jerusalem, MA</w:t>
            </w:r>
            <w:r w:rsidR="00114ADF" w:rsidRPr="009076E2">
              <w:rPr>
                <w:b/>
                <w:bCs/>
                <w:lang w:val="en-US" w:bidi="de-DE"/>
              </w:rPr>
              <w:t xml:space="preserve"> in</w:t>
            </w:r>
            <w:r w:rsidRPr="009076E2">
              <w:rPr>
                <w:b/>
                <w:bCs/>
                <w:lang w:val="en-US" w:bidi="de-DE"/>
              </w:rPr>
              <w:t xml:space="preserve"> </w:t>
            </w:r>
            <w:r>
              <w:rPr>
                <w:b/>
                <w:lang w:val="en-US"/>
              </w:rPr>
              <w:t>General Linguistics</w:t>
            </w:r>
          </w:p>
          <w:p w14:paraId="2924370E" w14:textId="2ED422B3" w:rsidR="001F7A78" w:rsidRPr="00913468" w:rsidRDefault="001F7A78" w:rsidP="00145CC2">
            <w:pPr>
              <w:pStyle w:val="Date"/>
              <w:spacing w:after="60"/>
              <w:rPr>
                <w:lang w:val="en-US"/>
              </w:rPr>
            </w:pPr>
            <w:r>
              <w:rPr>
                <w:lang w:val="en-US"/>
              </w:rPr>
              <w:t>November</w:t>
            </w:r>
            <w:r w:rsidRPr="00913468">
              <w:rPr>
                <w:lang w:val="en-US"/>
              </w:rPr>
              <w:t xml:space="preserve"> 2014 </w:t>
            </w:r>
            <w:r w:rsidR="004B20A4" w:rsidRPr="00913468">
              <w:rPr>
                <w:lang w:val="en-US" w:bidi="de-DE"/>
              </w:rPr>
              <w:t>–</w:t>
            </w:r>
            <w:r w:rsidRPr="00913468">
              <w:rPr>
                <w:lang w:val="en-US" w:bidi="de-DE"/>
              </w:rPr>
              <w:t xml:space="preserve"> </w:t>
            </w:r>
            <w:r>
              <w:rPr>
                <w:lang w:val="en-US"/>
              </w:rPr>
              <w:t>November</w:t>
            </w:r>
            <w:r w:rsidRPr="00913468">
              <w:rPr>
                <w:lang w:val="en-US"/>
              </w:rPr>
              <w:t xml:space="preserve"> 201</w:t>
            </w:r>
            <w:r>
              <w:rPr>
                <w:lang w:val="en-US"/>
              </w:rPr>
              <w:t>6</w:t>
            </w:r>
          </w:p>
          <w:p w14:paraId="315E1BF7" w14:textId="172942AB" w:rsidR="006C3BA6" w:rsidRPr="006C3BA6" w:rsidRDefault="006C3BA6" w:rsidP="00006006">
            <w:pPr>
              <w:spacing w:after="60"/>
              <w:rPr>
                <w:lang w:val="en-US" w:bidi="de-DE"/>
              </w:rPr>
            </w:pPr>
            <w:r w:rsidRPr="006C3BA6">
              <w:rPr>
                <w:lang w:val="en-US" w:bidi="de-DE"/>
              </w:rPr>
              <w:t>MA Thesis</w:t>
            </w:r>
            <w:r w:rsidR="00006006">
              <w:rPr>
                <w:lang w:val="en-US" w:bidi="de-DE"/>
              </w:rPr>
              <w:t xml:space="preserve"> (</w:t>
            </w:r>
            <w:r w:rsidR="00006006">
              <w:rPr>
                <w:lang w:val="en-US"/>
              </w:rPr>
              <w:t xml:space="preserve">With </w:t>
            </w:r>
            <w:proofErr w:type="spellStart"/>
            <w:r w:rsidR="00006006">
              <w:rPr>
                <w:lang w:val="en-US"/>
              </w:rPr>
              <w:t>Honours</w:t>
            </w:r>
            <w:proofErr w:type="spellEnd"/>
            <w:r w:rsidR="00006006">
              <w:rPr>
                <w:lang w:val="en-US" w:bidi="de-DE"/>
              </w:rPr>
              <w:t>)</w:t>
            </w:r>
            <w:r w:rsidRPr="006C3BA6">
              <w:rPr>
                <w:lang w:val="en-US" w:bidi="de-DE"/>
              </w:rPr>
              <w:t xml:space="preserve">: </w:t>
            </w:r>
            <w:r w:rsidRPr="006C3BA6">
              <w:rPr>
                <w:i/>
                <w:iCs/>
                <w:lang w:val="en-US" w:bidi="de-DE"/>
              </w:rPr>
              <w:t>The syntax-semantics interface in Hebrew Psychological Nominalizations</w:t>
            </w:r>
          </w:p>
          <w:p w14:paraId="1A2A6DD8" w14:textId="3EF57E70" w:rsidR="001F7A78" w:rsidRPr="009076E2" w:rsidRDefault="001F7A78" w:rsidP="00F73DE4">
            <w:pPr>
              <w:pStyle w:val="Date"/>
              <w:spacing w:after="60"/>
              <w:rPr>
                <w:b/>
                <w:bCs/>
                <w:lang w:val="en-US" w:bidi="de-DE"/>
              </w:rPr>
            </w:pPr>
            <w:r w:rsidRPr="009076E2">
              <w:rPr>
                <w:b/>
                <w:bCs/>
                <w:lang w:val="en-US" w:bidi="de-DE"/>
              </w:rPr>
              <w:t>The Hebrew University</w:t>
            </w:r>
            <w:r w:rsidR="00F73DE4" w:rsidRPr="009076E2">
              <w:rPr>
                <w:b/>
                <w:bCs/>
                <w:lang w:val="en-US" w:bidi="de-DE"/>
              </w:rPr>
              <w:t xml:space="preserve"> of</w:t>
            </w:r>
            <w:r w:rsidRPr="009076E2">
              <w:rPr>
                <w:b/>
                <w:bCs/>
                <w:lang w:val="en-US" w:bidi="de-DE"/>
              </w:rPr>
              <w:t xml:space="preserve"> Jerusalem, BA</w:t>
            </w:r>
            <w:r w:rsidR="00F73DE4" w:rsidRPr="009076E2">
              <w:rPr>
                <w:b/>
                <w:bCs/>
                <w:lang w:val="en-US" w:bidi="de-DE"/>
              </w:rPr>
              <w:t xml:space="preserve"> in</w:t>
            </w:r>
            <w:r w:rsidRPr="009076E2">
              <w:rPr>
                <w:b/>
                <w:bCs/>
                <w:lang w:val="en-US" w:bidi="de-DE"/>
              </w:rPr>
              <w:t xml:space="preserve"> </w:t>
            </w:r>
            <w:r>
              <w:rPr>
                <w:b/>
                <w:lang w:val="en-US"/>
              </w:rPr>
              <w:t>Psychology</w:t>
            </w:r>
            <w:r w:rsidR="003A1A54">
              <w:rPr>
                <w:b/>
                <w:lang w:val="en-US"/>
              </w:rPr>
              <w:t xml:space="preserve"> &amp; Linguistics</w:t>
            </w:r>
          </w:p>
          <w:p w14:paraId="0FF77B55" w14:textId="1C681794" w:rsidR="003A1A54" w:rsidRPr="00913468" w:rsidRDefault="003A1A54" w:rsidP="003A1A54">
            <w:pPr>
              <w:pStyle w:val="Date"/>
              <w:spacing w:after="60"/>
              <w:rPr>
                <w:lang w:val="en-US"/>
              </w:rPr>
            </w:pPr>
            <w:r>
              <w:rPr>
                <w:lang w:val="en-US"/>
              </w:rPr>
              <w:t>November</w:t>
            </w:r>
            <w:r w:rsidRPr="00913468">
              <w:rPr>
                <w:lang w:val="en-US"/>
              </w:rPr>
              <w:t xml:space="preserve"> 201</w:t>
            </w:r>
            <w:r>
              <w:rPr>
                <w:lang w:val="en-US"/>
              </w:rPr>
              <w:t>1</w:t>
            </w:r>
            <w:r w:rsidRPr="00913468">
              <w:rPr>
                <w:lang w:val="en-US"/>
              </w:rPr>
              <w:t xml:space="preserve"> </w:t>
            </w:r>
            <w:r w:rsidR="004B20A4" w:rsidRPr="00913468">
              <w:rPr>
                <w:lang w:val="en-US" w:bidi="de-DE"/>
              </w:rPr>
              <w:t>–</w:t>
            </w:r>
            <w:r w:rsidRPr="00913468">
              <w:rPr>
                <w:lang w:val="en-US" w:bidi="de-DE"/>
              </w:rPr>
              <w:t xml:space="preserve"> </w:t>
            </w:r>
            <w:r>
              <w:rPr>
                <w:lang w:val="en-US"/>
              </w:rPr>
              <w:t>November</w:t>
            </w:r>
            <w:r w:rsidRPr="00913468">
              <w:rPr>
                <w:lang w:val="en-US"/>
              </w:rPr>
              <w:t xml:space="preserve"> 201</w:t>
            </w:r>
            <w:r>
              <w:rPr>
                <w:lang w:val="en-US"/>
              </w:rPr>
              <w:t>4</w:t>
            </w:r>
          </w:p>
          <w:p w14:paraId="5F93EB91" w14:textId="51872B0D" w:rsidR="002B21DB" w:rsidRDefault="003A1A54" w:rsidP="00006006">
            <w:pPr>
              <w:spacing w:after="60"/>
              <w:rPr>
                <w:lang w:val="en-US" w:bidi="de-DE"/>
              </w:rPr>
            </w:pPr>
            <w:r w:rsidRPr="006C3BA6">
              <w:rPr>
                <w:lang w:val="en-US"/>
              </w:rPr>
              <w:t xml:space="preserve">BA </w:t>
            </w:r>
            <w:r w:rsidR="006C3BA6" w:rsidRPr="006C3BA6">
              <w:rPr>
                <w:lang w:val="en-US"/>
              </w:rPr>
              <w:t>T</w:t>
            </w:r>
            <w:r w:rsidRPr="006C3BA6">
              <w:rPr>
                <w:lang w:val="en-US"/>
              </w:rPr>
              <w:t>hesis Psychology</w:t>
            </w:r>
            <w:r w:rsidR="00006006">
              <w:rPr>
                <w:lang w:val="en-US"/>
              </w:rPr>
              <w:t xml:space="preserve"> (With </w:t>
            </w:r>
            <w:proofErr w:type="spellStart"/>
            <w:r w:rsidR="00006006">
              <w:rPr>
                <w:lang w:val="en-US"/>
              </w:rPr>
              <w:t>Honours</w:t>
            </w:r>
            <w:proofErr w:type="spellEnd"/>
            <w:r w:rsidR="00006006">
              <w:rPr>
                <w:lang w:val="en-US"/>
              </w:rPr>
              <w:t>)</w:t>
            </w:r>
            <w:r w:rsidRPr="006C3BA6">
              <w:rPr>
                <w:lang w:val="en-US"/>
              </w:rPr>
              <w:t>:</w:t>
            </w:r>
            <w:r w:rsidR="006C3BA6" w:rsidRPr="006C3BA6">
              <w:rPr>
                <w:lang w:val="en-US"/>
              </w:rPr>
              <w:t xml:space="preserve"> </w:t>
            </w:r>
            <w:r w:rsidR="006C3BA6" w:rsidRPr="006C3BA6">
              <w:rPr>
                <w:i/>
                <w:iCs/>
                <w:lang w:val="en-US"/>
              </w:rPr>
              <w:t>Statistical Learning as a uniform vs. complex ability: an individual differences study</w:t>
            </w:r>
          </w:p>
          <w:p w14:paraId="2A00DE23" w14:textId="6618BE54" w:rsidR="005D70C4" w:rsidRPr="002B21DB" w:rsidRDefault="003A1A54" w:rsidP="002B21DB">
            <w:pPr>
              <w:spacing w:after="60"/>
              <w:rPr>
                <w:lang w:val="en-US" w:bidi="de-DE"/>
              </w:rPr>
            </w:pPr>
            <w:r w:rsidRPr="006C3BA6">
              <w:rPr>
                <w:lang w:val="en-US" w:bidi="de-DE"/>
              </w:rPr>
              <w:t xml:space="preserve">BA </w:t>
            </w:r>
            <w:r w:rsidR="006C3BA6" w:rsidRPr="006C3BA6">
              <w:rPr>
                <w:lang w:val="en-US" w:bidi="de-DE"/>
              </w:rPr>
              <w:t>T</w:t>
            </w:r>
            <w:r w:rsidRPr="006C3BA6">
              <w:rPr>
                <w:lang w:val="en-US" w:bidi="de-DE"/>
              </w:rPr>
              <w:t>hesis Linguistics:</w:t>
            </w:r>
            <w:r w:rsidR="006C3BA6" w:rsidRPr="006C3BA6">
              <w:rPr>
                <w:lang w:val="en-US" w:bidi="de-DE"/>
              </w:rPr>
              <w:t xml:space="preserve"> </w:t>
            </w:r>
            <w:r w:rsidR="006C3BA6" w:rsidRPr="006C3BA6">
              <w:rPr>
                <w:i/>
                <w:iCs/>
                <w:lang w:val="en-US" w:bidi="de-DE"/>
              </w:rPr>
              <w:t>The interaction between Semantics and Morpho-Syntax in derived Psych nominals: The Case of Hebrew Template Morphology</w:t>
            </w:r>
          </w:p>
          <w:p w14:paraId="4B55BFD5" w14:textId="77777777" w:rsidR="00B55FDB" w:rsidRPr="00913468" w:rsidRDefault="00B55FDB" w:rsidP="00B55FDB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Scholarships</w:t>
            </w:r>
          </w:p>
          <w:p w14:paraId="33AD3688" w14:textId="40577153" w:rsidR="00B55FDB" w:rsidRPr="009A1C22" w:rsidRDefault="00B55FDB" w:rsidP="00B55FD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9A1C22">
              <w:rPr>
                <w:lang w:val="en-US"/>
              </w:rPr>
              <w:t>Dean of Humanities List, Hebrew University of Jerusalem; 2012</w:t>
            </w:r>
            <w:r w:rsidR="00F73DE4">
              <w:rPr>
                <w:lang w:val="en-US"/>
              </w:rPr>
              <w:t xml:space="preserve"> </w:t>
            </w:r>
            <w:r w:rsidR="00F73DE4" w:rsidRPr="00913468">
              <w:rPr>
                <w:lang w:val="en-US" w:bidi="de-DE"/>
              </w:rPr>
              <w:t>–</w:t>
            </w:r>
            <w:r w:rsidR="00F73DE4">
              <w:rPr>
                <w:lang w:val="en-US" w:bidi="de-DE"/>
              </w:rPr>
              <w:t>2</w:t>
            </w:r>
            <w:r w:rsidRPr="009A1C22">
              <w:rPr>
                <w:lang w:val="en-US"/>
              </w:rPr>
              <w:t>015.</w:t>
            </w:r>
          </w:p>
          <w:p w14:paraId="1711C551" w14:textId="066F18ED" w:rsidR="00B55FDB" w:rsidRPr="009A1C22" w:rsidRDefault="00B55FDB" w:rsidP="00B55FD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9A1C22">
              <w:rPr>
                <w:lang w:val="en-US"/>
              </w:rPr>
              <w:t>MA Scholarships, Hebrew University of Jerusalem; 2014</w:t>
            </w:r>
            <w:r w:rsidR="00F73DE4">
              <w:rPr>
                <w:lang w:val="en-US"/>
              </w:rPr>
              <w:t xml:space="preserve"> </w:t>
            </w:r>
            <w:r w:rsidR="00F73DE4" w:rsidRPr="00913468">
              <w:rPr>
                <w:lang w:val="en-US" w:bidi="de-DE"/>
              </w:rPr>
              <w:t>–</w:t>
            </w:r>
            <w:r w:rsidR="00F73DE4">
              <w:rPr>
                <w:lang w:val="en-US"/>
              </w:rPr>
              <w:t xml:space="preserve"> </w:t>
            </w:r>
            <w:r w:rsidRPr="009A1C22">
              <w:rPr>
                <w:lang w:val="en-US"/>
              </w:rPr>
              <w:t xml:space="preserve">2016: </w:t>
            </w:r>
          </w:p>
          <w:p w14:paraId="1FCB79F6" w14:textId="77777777" w:rsidR="00B55FDB" w:rsidRPr="009A1C22" w:rsidRDefault="00637E3B" w:rsidP="00B55FD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hyperlink r:id="rId12" w:history="1">
              <w:r w:rsidR="00B55FDB" w:rsidRPr="009A1C22">
                <w:rPr>
                  <w:lang w:val="en-US"/>
                </w:rPr>
                <w:t>Language, Logic and Cognition Center (LLCC)</w:t>
              </w:r>
            </w:hyperlink>
            <w:r w:rsidR="00B55FDB" w:rsidRPr="009A1C22">
              <w:rPr>
                <w:lang w:val="en-US"/>
              </w:rPr>
              <w:t>, Hebrew University.</w:t>
            </w:r>
          </w:p>
          <w:p w14:paraId="5C129B6C" w14:textId="77777777" w:rsidR="00B55FDB" w:rsidRPr="009A1C22" w:rsidRDefault="00637E3B" w:rsidP="00B55FDB">
            <w:pPr>
              <w:pStyle w:val="ListParagraph"/>
              <w:numPr>
                <w:ilvl w:val="0"/>
                <w:numId w:val="10"/>
              </w:numPr>
              <w:rPr>
                <w:rtl/>
                <w:lang w:val="en-US"/>
              </w:rPr>
            </w:pPr>
            <w:hyperlink r:id="rId13" w:history="1">
              <w:r w:rsidR="00B55FDB" w:rsidRPr="009A1C22">
                <w:rPr>
                  <w:lang w:val="en-US"/>
                </w:rPr>
                <w:t xml:space="preserve">Jack, </w:t>
              </w:r>
              <w:proofErr w:type="gramStart"/>
              <w:r w:rsidR="00B55FDB" w:rsidRPr="009A1C22">
                <w:rPr>
                  <w:lang w:val="en-US"/>
                </w:rPr>
                <w:t>Joseph</w:t>
              </w:r>
              <w:proofErr w:type="gramEnd"/>
              <w:r w:rsidR="00B55FDB" w:rsidRPr="009A1C22">
                <w:rPr>
                  <w:lang w:val="en-US"/>
                </w:rPr>
                <w:t xml:space="preserve"> and Morton Mandel School for Advanced Studies in the Humanities</w:t>
              </w:r>
            </w:hyperlink>
            <w:r w:rsidR="00B55FDB" w:rsidRPr="009A1C22">
              <w:rPr>
                <w:lang w:val="en-US"/>
              </w:rPr>
              <w:t>, Hebrew University.</w:t>
            </w:r>
          </w:p>
          <w:p w14:paraId="50E15BE5" w14:textId="7F1247B1" w:rsidR="00B55FDB" w:rsidRPr="009A1C22" w:rsidRDefault="00B55FDB" w:rsidP="00B55FD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9A1C22">
              <w:rPr>
                <w:lang w:val="en-US"/>
              </w:rPr>
              <w:t>Language course Scholarships: July</w:t>
            </w:r>
            <w:r w:rsidR="00F73DE4">
              <w:rPr>
                <w:lang w:val="en-US"/>
              </w:rPr>
              <w:t xml:space="preserve"> </w:t>
            </w:r>
            <w:r w:rsidR="00F73DE4" w:rsidRPr="00913468">
              <w:rPr>
                <w:lang w:val="en-US" w:bidi="de-DE"/>
              </w:rPr>
              <w:t>–</w:t>
            </w:r>
            <w:r w:rsidR="00F73DE4">
              <w:rPr>
                <w:lang w:val="en-US" w:bidi="de-DE"/>
              </w:rPr>
              <w:t xml:space="preserve"> </w:t>
            </w:r>
            <w:r w:rsidRPr="009A1C22">
              <w:rPr>
                <w:lang w:val="en-US"/>
              </w:rPr>
              <w:t xml:space="preserve">August 2014, 2015: Center for Austrian Studies (CAS), Hebrew University: German language courses at The University of Vienna. </w:t>
            </w:r>
          </w:p>
          <w:p w14:paraId="57B4BA23" w14:textId="415F1B95" w:rsidR="00B55FDB" w:rsidRPr="00B55FDB" w:rsidRDefault="00B55FDB" w:rsidP="00B55FD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9A1C22">
              <w:rPr>
                <w:lang w:val="en-US"/>
              </w:rPr>
              <w:t>BA Scholarship 2012</w:t>
            </w:r>
            <w:r w:rsidR="00F73DE4">
              <w:rPr>
                <w:lang w:val="en-US"/>
              </w:rPr>
              <w:t xml:space="preserve"> </w:t>
            </w:r>
            <w:r w:rsidR="00F73DE4" w:rsidRPr="00913468">
              <w:rPr>
                <w:lang w:val="en-US" w:bidi="de-DE"/>
              </w:rPr>
              <w:t>–</w:t>
            </w:r>
            <w:r w:rsidR="00F73DE4">
              <w:rPr>
                <w:lang w:val="en-US" w:bidi="de-DE"/>
              </w:rPr>
              <w:t xml:space="preserve"> </w:t>
            </w:r>
            <w:r w:rsidRPr="009A1C22">
              <w:rPr>
                <w:lang w:val="en-US"/>
              </w:rPr>
              <w:t>2014: Samuel and Lottie Rudin Scholarship Foundation for outstanding undergraduate students.</w:t>
            </w:r>
          </w:p>
          <w:p w14:paraId="5B23D1B5" w14:textId="752641BC" w:rsidR="00E30955" w:rsidRPr="00913468" w:rsidRDefault="006B0744" w:rsidP="00E30955">
            <w:pPr>
              <w:pStyle w:val="Heading2"/>
              <w:rPr>
                <w:lang w:val="en-US"/>
              </w:rPr>
            </w:pPr>
            <w:r w:rsidRPr="00913468">
              <w:rPr>
                <w:lang w:val="en-US"/>
              </w:rPr>
              <w:t xml:space="preserve">military </w:t>
            </w:r>
            <w:r w:rsidR="00243A9D">
              <w:rPr>
                <w:lang w:val="en-US"/>
              </w:rPr>
              <w:t>Service</w:t>
            </w:r>
          </w:p>
          <w:p w14:paraId="54BF03D9" w14:textId="2A38A5DB" w:rsidR="00E30955" w:rsidRDefault="00243A9D" w:rsidP="009A3DC3">
            <w:pPr>
              <w:spacing w:after="60"/>
              <w:rPr>
                <w:b/>
                <w:lang w:val="en-GB"/>
              </w:rPr>
            </w:pPr>
            <w:r>
              <w:rPr>
                <w:b/>
                <w:lang w:val="en-US"/>
              </w:rPr>
              <w:t xml:space="preserve">Home Front Command, </w:t>
            </w:r>
            <w:proofErr w:type="spellStart"/>
            <w:r w:rsidR="009A3DC3">
              <w:rPr>
                <w:b/>
                <w:lang w:val="en-US"/>
              </w:rPr>
              <w:t>Raml</w:t>
            </w:r>
            <w:r w:rsidR="008156B8">
              <w:rPr>
                <w:b/>
                <w:lang w:val="en-US"/>
              </w:rPr>
              <w:t>a</w:t>
            </w:r>
            <w:proofErr w:type="spellEnd"/>
            <w:r w:rsidR="009A3DC3">
              <w:rPr>
                <w:b/>
                <w:lang w:val="en-US"/>
              </w:rPr>
              <w:t xml:space="preserve">, </w:t>
            </w:r>
            <w:r w:rsidRPr="00913468">
              <w:rPr>
                <w:b/>
                <w:lang w:val="en-US"/>
              </w:rPr>
              <w:t>Research Assistant</w:t>
            </w:r>
            <w:r>
              <w:rPr>
                <w:b/>
                <w:lang w:val="en-US"/>
              </w:rPr>
              <w:t xml:space="preserve"> </w:t>
            </w:r>
            <w:r w:rsidR="009A3DC3">
              <w:rPr>
                <w:b/>
                <w:lang w:val="en-US"/>
              </w:rPr>
              <w:t xml:space="preserve">in the </w:t>
            </w:r>
            <w:r w:rsidR="009A3DC3">
              <w:rPr>
                <w:b/>
                <w:lang w:val="en-GB"/>
              </w:rPr>
              <w:t>Institution for Behavioural Sciences</w:t>
            </w:r>
          </w:p>
          <w:p w14:paraId="58B4E9BE" w14:textId="5D217613" w:rsidR="00830AFA" w:rsidRPr="00830AFA" w:rsidRDefault="00830AFA" w:rsidP="00830AFA">
            <w:pPr>
              <w:spacing w:after="60"/>
              <w:rPr>
                <w:bCs/>
                <w:lang w:val="en-GB" w:bidi="he-IL"/>
              </w:rPr>
            </w:pPr>
            <w:r w:rsidRPr="00830AFA">
              <w:rPr>
                <w:bCs/>
                <w:lang w:val="en-GB" w:bidi="he-IL"/>
              </w:rPr>
              <w:t>April 2006 – April 2008</w:t>
            </w:r>
          </w:p>
          <w:p w14:paraId="3AF2107E" w14:textId="47A8DC28" w:rsidR="00583767" w:rsidRPr="009A3DC3" w:rsidRDefault="000B6422" w:rsidP="0058376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9A3DC3">
              <w:rPr>
                <w:rStyle w:val="background-details"/>
                <w:lang w:val="en-US"/>
              </w:rPr>
              <w:t>Assembling</w:t>
            </w:r>
            <w:r w:rsidR="00C963E8" w:rsidRPr="009A3DC3">
              <w:rPr>
                <w:rStyle w:val="background-details"/>
                <w:lang w:val="en-US"/>
              </w:rPr>
              <w:t xml:space="preserve"> and processing</w:t>
            </w:r>
            <w:r w:rsidRPr="009A3DC3">
              <w:rPr>
                <w:rStyle w:val="background-details"/>
                <w:lang w:val="en-US"/>
              </w:rPr>
              <w:t xml:space="preserve"> of quantitative and qualitative data as a research assistant to organizational psychologists</w:t>
            </w:r>
          </w:p>
          <w:p w14:paraId="63D07FBC" w14:textId="06BDCE6D" w:rsidR="00B54FE6" w:rsidRPr="00913468" w:rsidRDefault="000B6422" w:rsidP="00FF6154">
            <w:pPr>
              <w:pStyle w:val="ListParagraph"/>
              <w:numPr>
                <w:ilvl w:val="0"/>
                <w:numId w:val="2"/>
              </w:numPr>
              <w:rPr>
                <w:lang w:val="en-US" w:bidi="de-DE"/>
              </w:rPr>
            </w:pPr>
            <w:r w:rsidRPr="009A3DC3">
              <w:rPr>
                <w:rStyle w:val="background-details"/>
                <w:lang w:val="en-US"/>
              </w:rPr>
              <w:t>Evaluation of candidates in assessment centers</w:t>
            </w:r>
          </w:p>
        </w:tc>
      </w:tr>
    </w:tbl>
    <w:p w14:paraId="6F338AFF" w14:textId="75AA440D" w:rsidR="0043117B" w:rsidRPr="00913468" w:rsidRDefault="00637E3B" w:rsidP="008A4B65">
      <w:pPr>
        <w:tabs>
          <w:tab w:val="left" w:pos="990"/>
        </w:tabs>
        <w:rPr>
          <w:lang w:val="en-US"/>
        </w:rPr>
      </w:pPr>
    </w:p>
    <w:sectPr w:rsidR="0043117B" w:rsidRPr="00913468" w:rsidSect="008A4B65">
      <w:headerReference w:type="default" r:id="rId14"/>
      <w:pgSz w:w="11906" w:h="16838" w:code="9"/>
      <w:pgMar w:top="426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8F81D" w14:textId="77777777" w:rsidR="00637E3B" w:rsidRDefault="00637E3B" w:rsidP="000C45FF">
      <w:r>
        <w:separator/>
      </w:r>
    </w:p>
  </w:endnote>
  <w:endnote w:type="continuationSeparator" w:id="0">
    <w:p w14:paraId="100516BD" w14:textId="77777777" w:rsidR="00637E3B" w:rsidRDefault="00637E3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DC289" w14:textId="77777777" w:rsidR="00637E3B" w:rsidRDefault="00637E3B" w:rsidP="000C45FF">
      <w:r>
        <w:separator/>
      </w:r>
    </w:p>
  </w:footnote>
  <w:footnote w:type="continuationSeparator" w:id="0">
    <w:p w14:paraId="12C68C95" w14:textId="77777777" w:rsidR="00637E3B" w:rsidRDefault="00637E3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A869" w14:textId="77777777" w:rsidR="000C45FF" w:rsidRDefault="000C45FF">
    <w:pPr>
      <w:pStyle w:val="Header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4503BFFF" wp14:editId="3BE97B1E">
          <wp:simplePos x="0" y="0"/>
          <wp:positionH relativeFrom="page">
            <wp:posOffset>152400</wp:posOffset>
          </wp:positionH>
          <wp:positionV relativeFrom="page">
            <wp:posOffset>238125</wp:posOffset>
          </wp:positionV>
          <wp:extent cx="7259320" cy="10248266"/>
          <wp:effectExtent l="0" t="0" r="0" b="635"/>
          <wp:wrapNone/>
          <wp:docPr id="12" name="Grafik 12" descr="dekoratives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0289" cy="102637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53AC"/>
    <w:multiLevelType w:val="hybridMultilevel"/>
    <w:tmpl w:val="83E20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21EB2"/>
    <w:multiLevelType w:val="hybridMultilevel"/>
    <w:tmpl w:val="AA96B626"/>
    <w:lvl w:ilvl="0" w:tplc="8F6CA48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B7FE4"/>
    <w:multiLevelType w:val="hybridMultilevel"/>
    <w:tmpl w:val="F9609198"/>
    <w:lvl w:ilvl="0" w:tplc="8ED04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AC0AA5"/>
    <w:multiLevelType w:val="hybridMultilevel"/>
    <w:tmpl w:val="1334F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60070"/>
    <w:multiLevelType w:val="hybridMultilevel"/>
    <w:tmpl w:val="F6442E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5229D"/>
    <w:multiLevelType w:val="hybridMultilevel"/>
    <w:tmpl w:val="55F036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42DF7"/>
    <w:multiLevelType w:val="hybridMultilevel"/>
    <w:tmpl w:val="2288147E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FE32BA"/>
    <w:multiLevelType w:val="hybridMultilevel"/>
    <w:tmpl w:val="13421C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70D53"/>
    <w:multiLevelType w:val="hybridMultilevel"/>
    <w:tmpl w:val="B192D5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54F49"/>
    <w:multiLevelType w:val="hybridMultilevel"/>
    <w:tmpl w:val="DC3C7D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60E25"/>
    <w:multiLevelType w:val="hybridMultilevel"/>
    <w:tmpl w:val="91165B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2714E"/>
    <w:multiLevelType w:val="hybridMultilevel"/>
    <w:tmpl w:val="371C83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1"/>
  </w:num>
  <w:num w:numId="5">
    <w:abstractNumId w:val="0"/>
  </w:num>
  <w:num w:numId="6">
    <w:abstractNumId w:val="7"/>
  </w:num>
  <w:num w:numId="7">
    <w:abstractNumId w:val="10"/>
  </w:num>
  <w:num w:numId="8">
    <w:abstractNumId w:val="6"/>
  </w:num>
  <w:num w:numId="9">
    <w:abstractNumId w:val="8"/>
  </w:num>
  <w:num w:numId="10">
    <w:abstractNumId w:val="2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removePersonalInformation/>
  <w:removeDateAndTime/>
  <w:activeWritingStyle w:appName="MSWord" w:lang="en-US" w:vendorID="64" w:dllVersion="409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FE3"/>
    <w:rsid w:val="00005CAC"/>
    <w:rsid w:val="00006006"/>
    <w:rsid w:val="0002042C"/>
    <w:rsid w:val="00024E19"/>
    <w:rsid w:val="0002693F"/>
    <w:rsid w:val="00026AA5"/>
    <w:rsid w:val="00036450"/>
    <w:rsid w:val="000436BF"/>
    <w:rsid w:val="00053215"/>
    <w:rsid w:val="00065CD3"/>
    <w:rsid w:val="00072936"/>
    <w:rsid w:val="00094D3C"/>
    <w:rsid w:val="0009502D"/>
    <w:rsid w:val="00097148"/>
    <w:rsid w:val="000A099B"/>
    <w:rsid w:val="000B6422"/>
    <w:rsid w:val="000C2E39"/>
    <w:rsid w:val="000C45FF"/>
    <w:rsid w:val="000D752B"/>
    <w:rsid w:val="000E3FD1"/>
    <w:rsid w:val="000E4046"/>
    <w:rsid w:val="000F5002"/>
    <w:rsid w:val="000F6C0E"/>
    <w:rsid w:val="00100499"/>
    <w:rsid w:val="00100F36"/>
    <w:rsid w:val="00112054"/>
    <w:rsid w:val="00113EAD"/>
    <w:rsid w:val="00114ADF"/>
    <w:rsid w:val="0011715F"/>
    <w:rsid w:val="00125578"/>
    <w:rsid w:val="00131BBF"/>
    <w:rsid w:val="001325ED"/>
    <w:rsid w:val="001353C5"/>
    <w:rsid w:val="00145CC2"/>
    <w:rsid w:val="00146F04"/>
    <w:rsid w:val="001525E1"/>
    <w:rsid w:val="00163EC3"/>
    <w:rsid w:val="00172BBD"/>
    <w:rsid w:val="001801D1"/>
    <w:rsid w:val="00180329"/>
    <w:rsid w:val="0019001F"/>
    <w:rsid w:val="001A0844"/>
    <w:rsid w:val="001A74A5"/>
    <w:rsid w:val="001B21F2"/>
    <w:rsid w:val="001B2ABD"/>
    <w:rsid w:val="001C364C"/>
    <w:rsid w:val="001D7430"/>
    <w:rsid w:val="001D7D32"/>
    <w:rsid w:val="001E0391"/>
    <w:rsid w:val="001E1759"/>
    <w:rsid w:val="001F1ECC"/>
    <w:rsid w:val="001F7A78"/>
    <w:rsid w:val="0021655B"/>
    <w:rsid w:val="00220520"/>
    <w:rsid w:val="0022589F"/>
    <w:rsid w:val="002400EB"/>
    <w:rsid w:val="00243A9D"/>
    <w:rsid w:val="0024457E"/>
    <w:rsid w:val="0024691C"/>
    <w:rsid w:val="00256CF7"/>
    <w:rsid w:val="00270E7A"/>
    <w:rsid w:val="0027470B"/>
    <w:rsid w:val="00275EC3"/>
    <w:rsid w:val="00277D81"/>
    <w:rsid w:val="00284A1B"/>
    <w:rsid w:val="00297378"/>
    <w:rsid w:val="002B21DB"/>
    <w:rsid w:val="002C07C4"/>
    <w:rsid w:val="002D435E"/>
    <w:rsid w:val="002D5815"/>
    <w:rsid w:val="002D68D9"/>
    <w:rsid w:val="002E15BB"/>
    <w:rsid w:val="002E2C01"/>
    <w:rsid w:val="002E42C9"/>
    <w:rsid w:val="002E4823"/>
    <w:rsid w:val="002F77C0"/>
    <w:rsid w:val="0030481B"/>
    <w:rsid w:val="003076A4"/>
    <w:rsid w:val="0033433F"/>
    <w:rsid w:val="00335C58"/>
    <w:rsid w:val="00336AA7"/>
    <w:rsid w:val="00342DC2"/>
    <w:rsid w:val="0035366D"/>
    <w:rsid w:val="00357F1C"/>
    <w:rsid w:val="003675A8"/>
    <w:rsid w:val="0037121F"/>
    <w:rsid w:val="003A1A54"/>
    <w:rsid w:val="003A6B9E"/>
    <w:rsid w:val="003A79E7"/>
    <w:rsid w:val="003C7260"/>
    <w:rsid w:val="003F32E5"/>
    <w:rsid w:val="004071FC"/>
    <w:rsid w:val="004116EE"/>
    <w:rsid w:val="00420035"/>
    <w:rsid w:val="00421485"/>
    <w:rsid w:val="0043227F"/>
    <w:rsid w:val="00445947"/>
    <w:rsid w:val="00456BE3"/>
    <w:rsid w:val="004721F4"/>
    <w:rsid w:val="004813B3"/>
    <w:rsid w:val="00483672"/>
    <w:rsid w:val="004862F7"/>
    <w:rsid w:val="00493C93"/>
    <w:rsid w:val="00496591"/>
    <w:rsid w:val="00496E6C"/>
    <w:rsid w:val="00497444"/>
    <w:rsid w:val="004B0312"/>
    <w:rsid w:val="004B20A4"/>
    <w:rsid w:val="004B6449"/>
    <w:rsid w:val="004C380E"/>
    <w:rsid w:val="004C63E4"/>
    <w:rsid w:val="004C75EB"/>
    <w:rsid w:val="004D1625"/>
    <w:rsid w:val="004D3011"/>
    <w:rsid w:val="004F407A"/>
    <w:rsid w:val="005262AC"/>
    <w:rsid w:val="00532D8D"/>
    <w:rsid w:val="00545FEE"/>
    <w:rsid w:val="00546C06"/>
    <w:rsid w:val="00556E00"/>
    <w:rsid w:val="00571120"/>
    <w:rsid w:val="00583767"/>
    <w:rsid w:val="00584D5F"/>
    <w:rsid w:val="00595ADA"/>
    <w:rsid w:val="005A1F4C"/>
    <w:rsid w:val="005A36C8"/>
    <w:rsid w:val="005C4895"/>
    <w:rsid w:val="005C4F47"/>
    <w:rsid w:val="005C6BF4"/>
    <w:rsid w:val="005D16D5"/>
    <w:rsid w:val="005D70C4"/>
    <w:rsid w:val="005E21AB"/>
    <w:rsid w:val="005E39D5"/>
    <w:rsid w:val="005F5D4B"/>
    <w:rsid w:val="00600670"/>
    <w:rsid w:val="00605CC1"/>
    <w:rsid w:val="0061533C"/>
    <w:rsid w:val="0062046E"/>
    <w:rsid w:val="0062123A"/>
    <w:rsid w:val="00625EC2"/>
    <w:rsid w:val="00637E3B"/>
    <w:rsid w:val="0064630F"/>
    <w:rsid w:val="00646E75"/>
    <w:rsid w:val="0065143C"/>
    <w:rsid w:val="00663749"/>
    <w:rsid w:val="00667B90"/>
    <w:rsid w:val="00667FCE"/>
    <w:rsid w:val="00675797"/>
    <w:rsid w:val="00676893"/>
    <w:rsid w:val="006771D0"/>
    <w:rsid w:val="0068367E"/>
    <w:rsid w:val="00685DCC"/>
    <w:rsid w:val="006A5AA8"/>
    <w:rsid w:val="006A5BFF"/>
    <w:rsid w:val="006B0744"/>
    <w:rsid w:val="006C0801"/>
    <w:rsid w:val="006C1E45"/>
    <w:rsid w:val="006C2C6F"/>
    <w:rsid w:val="006C3BA6"/>
    <w:rsid w:val="006D2CA6"/>
    <w:rsid w:val="006E3ED6"/>
    <w:rsid w:val="006E670F"/>
    <w:rsid w:val="00702583"/>
    <w:rsid w:val="00705CF6"/>
    <w:rsid w:val="00713778"/>
    <w:rsid w:val="00715FCB"/>
    <w:rsid w:val="00722682"/>
    <w:rsid w:val="00736F41"/>
    <w:rsid w:val="00740273"/>
    <w:rsid w:val="00743101"/>
    <w:rsid w:val="00747990"/>
    <w:rsid w:val="0076323B"/>
    <w:rsid w:val="0078054F"/>
    <w:rsid w:val="007867A0"/>
    <w:rsid w:val="00792265"/>
    <w:rsid w:val="007927F5"/>
    <w:rsid w:val="00794FE3"/>
    <w:rsid w:val="007A465C"/>
    <w:rsid w:val="007C3F85"/>
    <w:rsid w:val="007C5D21"/>
    <w:rsid w:val="007E1B7E"/>
    <w:rsid w:val="007F4D12"/>
    <w:rsid w:val="007F7092"/>
    <w:rsid w:val="0080124D"/>
    <w:rsid w:val="00802AB5"/>
    <w:rsid w:val="00802CA0"/>
    <w:rsid w:val="008059C9"/>
    <w:rsid w:val="008156B8"/>
    <w:rsid w:val="00824ECA"/>
    <w:rsid w:val="00826B70"/>
    <w:rsid w:val="00827E25"/>
    <w:rsid w:val="00830AFA"/>
    <w:rsid w:val="00837773"/>
    <w:rsid w:val="008411C7"/>
    <w:rsid w:val="008523AA"/>
    <w:rsid w:val="00871421"/>
    <w:rsid w:val="00875AD5"/>
    <w:rsid w:val="00877593"/>
    <w:rsid w:val="00882421"/>
    <w:rsid w:val="008909EA"/>
    <w:rsid w:val="008A4B65"/>
    <w:rsid w:val="008A6836"/>
    <w:rsid w:val="008B23AD"/>
    <w:rsid w:val="008B6AE5"/>
    <w:rsid w:val="008E4BAF"/>
    <w:rsid w:val="00902F42"/>
    <w:rsid w:val="009076E2"/>
    <w:rsid w:val="0091053F"/>
    <w:rsid w:val="00913468"/>
    <w:rsid w:val="0092326D"/>
    <w:rsid w:val="0092327E"/>
    <w:rsid w:val="00926C74"/>
    <w:rsid w:val="00932E98"/>
    <w:rsid w:val="009423F7"/>
    <w:rsid w:val="00942BE8"/>
    <w:rsid w:val="009512CC"/>
    <w:rsid w:val="00955FCD"/>
    <w:rsid w:val="00957C9C"/>
    <w:rsid w:val="00963719"/>
    <w:rsid w:val="00985925"/>
    <w:rsid w:val="00997989"/>
    <w:rsid w:val="009A1C22"/>
    <w:rsid w:val="009A3866"/>
    <w:rsid w:val="009A3DC3"/>
    <w:rsid w:val="009C68E5"/>
    <w:rsid w:val="00A00717"/>
    <w:rsid w:val="00A04511"/>
    <w:rsid w:val="00A04D42"/>
    <w:rsid w:val="00A2118D"/>
    <w:rsid w:val="00A34BF8"/>
    <w:rsid w:val="00A36F5B"/>
    <w:rsid w:val="00A46FBB"/>
    <w:rsid w:val="00A52BE8"/>
    <w:rsid w:val="00A541B8"/>
    <w:rsid w:val="00A6028D"/>
    <w:rsid w:val="00A65BB4"/>
    <w:rsid w:val="00A713F5"/>
    <w:rsid w:val="00A803FC"/>
    <w:rsid w:val="00A97396"/>
    <w:rsid w:val="00AA1277"/>
    <w:rsid w:val="00AB2C0C"/>
    <w:rsid w:val="00AB4523"/>
    <w:rsid w:val="00AC7DEB"/>
    <w:rsid w:val="00AD6F66"/>
    <w:rsid w:val="00AD76E2"/>
    <w:rsid w:val="00AF7C29"/>
    <w:rsid w:val="00B03542"/>
    <w:rsid w:val="00B05851"/>
    <w:rsid w:val="00B1426A"/>
    <w:rsid w:val="00B20152"/>
    <w:rsid w:val="00B50041"/>
    <w:rsid w:val="00B541A7"/>
    <w:rsid w:val="00B54FE6"/>
    <w:rsid w:val="00B55FDB"/>
    <w:rsid w:val="00B56C3E"/>
    <w:rsid w:val="00B629E2"/>
    <w:rsid w:val="00B70850"/>
    <w:rsid w:val="00B70DE7"/>
    <w:rsid w:val="00B712C0"/>
    <w:rsid w:val="00B81103"/>
    <w:rsid w:val="00B8791E"/>
    <w:rsid w:val="00B96427"/>
    <w:rsid w:val="00BA78A6"/>
    <w:rsid w:val="00BD2695"/>
    <w:rsid w:val="00BD7D2E"/>
    <w:rsid w:val="00BE7216"/>
    <w:rsid w:val="00BF4FDA"/>
    <w:rsid w:val="00C004B4"/>
    <w:rsid w:val="00C03434"/>
    <w:rsid w:val="00C03FFA"/>
    <w:rsid w:val="00C066B6"/>
    <w:rsid w:val="00C165FF"/>
    <w:rsid w:val="00C21F75"/>
    <w:rsid w:val="00C37BA1"/>
    <w:rsid w:val="00C4674C"/>
    <w:rsid w:val="00C474F6"/>
    <w:rsid w:val="00C506CF"/>
    <w:rsid w:val="00C5419D"/>
    <w:rsid w:val="00C55D7D"/>
    <w:rsid w:val="00C6367D"/>
    <w:rsid w:val="00C645F1"/>
    <w:rsid w:val="00C72BED"/>
    <w:rsid w:val="00C75CCD"/>
    <w:rsid w:val="00C82FBC"/>
    <w:rsid w:val="00C85E05"/>
    <w:rsid w:val="00C941BB"/>
    <w:rsid w:val="00C9578B"/>
    <w:rsid w:val="00C963E8"/>
    <w:rsid w:val="00CA153F"/>
    <w:rsid w:val="00CA20E8"/>
    <w:rsid w:val="00CA3DB7"/>
    <w:rsid w:val="00CC01D9"/>
    <w:rsid w:val="00CC5DF9"/>
    <w:rsid w:val="00CD7058"/>
    <w:rsid w:val="00CE31F8"/>
    <w:rsid w:val="00D072C5"/>
    <w:rsid w:val="00D11921"/>
    <w:rsid w:val="00D2522B"/>
    <w:rsid w:val="00D5459D"/>
    <w:rsid w:val="00D5719A"/>
    <w:rsid w:val="00D61456"/>
    <w:rsid w:val="00D91435"/>
    <w:rsid w:val="00D95E38"/>
    <w:rsid w:val="00D97E9C"/>
    <w:rsid w:val="00DA25F1"/>
    <w:rsid w:val="00DA766A"/>
    <w:rsid w:val="00DB36C7"/>
    <w:rsid w:val="00DC4E7D"/>
    <w:rsid w:val="00DD172A"/>
    <w:rsid w:val="00DD674D"/>
    <w:rsid w:val="00DF1B9A"/>
    <w:rsid w:val="00DF30FF"/>
    <w:rsid w:val="00DF412B"/>
    <w:rsid w:val="00DF5D24"/>
    <w:rsid w:val="00E00624"/>
    <w:rsid w:val="00E24F47"/>
    <w:rsid w:val="00E25A26"/>
    <w:rsid w:val="00E278B9"/>
    <w:rsid w:val="00E30955"/>
    <w:rsid w:val="00E4381A"/>
    <w:rsid w:val="00E4671B"/>
    <w:rsid w:val="00E51C50"/>
    <w:rsid w:val="00E539F1"/>
    <w:rsid w:val="00E55D74"/>
    <w:rsid w:val="00E64F93"/>
    <w:rsid w:val="00E66F9D"/>
    <w:rsid w:val="00E849F7"/>
    <w:rsid w:val="00E92A54"/>
    <w:rsid w:val="00E94507"/>
    <w:rsid w:val="00EA6381"/>
    <w:rsid w:val="00EB0C8C"/>
    <w:rsid w:val="00ED6EFC"/>
    <w:rsid w:val="00EF1600"/>
    <w:rsid w:val="00F017A6"/>
    <w:rsid w:val="00F01E00"/>
    <w:rsid w:val="00F02035"/>
    <w:rsid w:val="00F045CF"/>
    <w:rsid w:val="00F065F7"/>
    <w:rsid w:val="00F16AA9"/>
    <w:rsid w:val="00F3086A"/>
    <w:rsid w:val="00F4280D"/>
    <w:rsid w:val="00F42EC8"/>
    <w:rsid w:val="00F57BD3"/>
    <w:rsid w:val="00F60274"/>
    <w:rsid w:val="00F61D90"/>
    <w:rsid w:val="00F639C4"/>
    <w:rsid w:val="00F73B5E"/>
    <w:rsid w:val="00F73DE4"/>
    <w:rsid w:val="00F77FB9"/>
    <w:rsid w:val="00F94002"/>
    <w:rsid w:val="00FB068F"/>
    <w:rsid w:val="00FB6107"/>
    <w:rsid w:val="00FD243C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757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NichtaufgelsteErwhnung1">
    <w:name w:val="Nicht aufgelöste Erwähnung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6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6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5797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0B6422"/>
  </w:style>
  <w:style w:type="paragraph" w:customStyle="1" w:styleId="Default">
    <w:name w:val="Default"/>
    <w:rsid w:val="009A1C22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mandelschool.huji.ac.il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cholars.huji.ac.il/llcc/hom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\AppData\Roaming\Microsoft\Templates\Blaugrauer%20Lebenslau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A11386F263BA4D97B5BC2609FBB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E6705-A585-EF49-99D8-80457E43CAE9}"/>
      </w:docPartPr>
      <w:docPartBody>
        <w:p w:rsidR="00E76C25" w:rsidRDefault="00C43C9C" w:rsidP="00C43C9C">
          <w:pPr>
            <w:pStyle w:val="D0A11386F263BA4D97B5BC2609FBB90E"/>
          </w:pPr>
          <w:r w:rsidRPr="00A00717">
            <w:rPr>
              <w:lang w:bidi="de-DE"/>
            </w:rPr>
            <w:t>Profil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737"/>
    <w:rsid w:val="000803EC"/>
    <w:rsid w:val="001B62F7"/>
    <w:rsid w:val="002113C5"/>
    <w:rsid w:val="00381D9A"/>
    <w:rsid w:val="003B6B6D"/>
    <w:rsid w:val="00402BE9"/>
    <w:rsid w:val="00425DD7"/>
    <w:rsid w:val="004442CB"/>
    <w:rsid w:val="00454FB1"/>
    <w:rsid w:val="004932D5"/>
    <w:rsid w:val="005252E0"/>
    <w:rsid w:val="005C2903"/>
    <w:rsid w:val="005F02BA"/>
    <w:rsid w:val="00674712"/>
    <w:rsid w:val="006B141D"/>
    <w:rsid w:val="008033C5"/>
    <w:rsid w:val="00851F7A"/>
    <w:rsid w:val="008B2A97"/>
    <w:rsid w:val="009452B3"/>
    <w:rsid w:val="009B2F46"/>
    <w:rsid w:val="009F75A8"/>
    <w:rsid w:val="00A755F5"/>
    <w:rsid w:val="00C43C9C"/>
    <w:rsid w:val="00C539EF"/>
    <w:rsid w:val="00CE1150"/>
    <w:rsid w:val="00CF56AD"/>
    <w:rsid w:val="00D5407B"/>
    <w:rsid w:val="00E76C25"/>
    <w:rsid w:val="00EA3809"/>
    <w:rsid w:val="00F677F5"/>
    <w:rsid w:val="00FC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0A11386F263BA4D97B5BC2609FBB90E">
    <w:name w:val="D0A11386F263BA4D97B5BC2609FBB90E"/>
    <w:rsid w:val="00C43C9C"/>
    <w:pPr>
      <w:spacing w:after="0" w:line="240" w:lineRule="auto"/>
    </w:pPr>
    <w:rPr>
      <w:sz w:val="24"/>
      <w:szCs w:val="24"/>
      <w:lang w:eastAsia="en-US" w:bidi="he-I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9EF950A-0D0F-B44B-AD94-F24D6BF35A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C:\Users\Simon\AppData\Roaming\Microsoft\Templates\Blaugrauer Lebenslauf.dotx</Template>
  <TotalTime>0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2021-08-26T19:47:00Z</dcterms:created>
  <dcterms:modified xsi:type="dcterms:W3CDTF">2022-03-18T17:28:00Z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